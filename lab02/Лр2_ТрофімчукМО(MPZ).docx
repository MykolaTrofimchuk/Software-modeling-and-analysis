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1D0F6" w14:textId="77777777" w:rsidR="00706F18" w:rsidRPr="000D1CDB" w:rsidRDefault="00706F18" w:rsidP="00706F1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A2E32">
        <w:rPr>
          <w:rFonts w:ascii="Times New Roman" w:hAnsi="Times New Roman"/>
          <w:b/>
          <w:bCs/>
          <w:sz w:val="28"/>
          <w:szCs w:val="28"/>
        </w:rPr>
        <w:t>Лабораторна №</w:t>
      </w:r>
      <w:r w:rsidRPr="000D1CDB"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14:paraId="799A4508" w14:textId="58F9DFBA" w:rsidR="00706F18" w:rsidRDefault="00706F18" w:rsidP="00706F1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06F18">
        <w:rPr>
          <w:rFonts w:ascii="Times New Roman" w:hAnsi="Times New Roman"/>
          <w:b/>
          <w:bCs/>
          <w:sz w:val="28"/>
          <w:szCs w:val="28"/>
        </w:rPr>
        <w:t>ОСНОВИ МОДЕЛЮВАННЯ ПОВЕДІНКИ. ЕЛЕМЕНТИ ГРАФІЧНОЇ НОТАЦІЇ ДІАГРАМИ ДІЯЛЬНОСТІ</w:t>
      </w:r>
    </w:p>
    <w:p w14:paraId="2E5731AD" w14:textId="18F6490B" w:rsidR="00706F18" w:rsidRPr="007A24B2" w:rsidRDefault="00706F18" w:rsidP="00706F18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A24B2">
        <w:rPr>
          <w:rFonts w:ascii="Times New Roman" w:hAnsi="Times New Roman"/>
          <w:b/>
          <w:bCs/>
          <w:sz w:val="28"/>
          <w:szCs w:val="28"/>
        </w:rPr>
        <w:t xml:space="preserve">Мета: </w:t>
      </w:r>
      <w:r w:rsidRPr="00706F18">
        <w:rPr>
          <w:rFonts w:ascii="Times New Roman" w:hAnsi="Times New Roman"/>
          <w:sz w:val="28"/>
          <w:szCs w:val="28"/>
        </w:rPr>
        <w:t>Набути практичних навичок побудови діаграм діяльності (Activity Diagram) UML для моделювання поведінки системи або бізнес-процесів</w:t>
      </w:r>
      <w:r>
        <w:rPr>
          <w:rFonts w:ascii="Times New Roman" w:hAnsi="Times New Roman"/>
          <w:sz w:val="28"/>
          <w:szCs w:val="28"/>
        </w:rPr>
        <w:t>.</w:t>
      </w:r>
    </w:p>
    <w:p w14:paraId="40078D51" w14:textId="231EC534" w:rsidR="00C34653" w:rsidRPr="00C34653" w:rsidRDefault="00C34653" w:rsidP="00C3465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</w:t>
      </w:r>
      <w:r>
        <w:rPr>
          <w:rFonts w:ascii="Times New Roman" w:hAnsi="Times New Roman"/>
          <w:b/>
          <w:bCs/>
          <w:sz w:val="28"/>
          <w:szCs w:val="28"/>
        </w:rPr>
        <w:t>ід роботи</w:t>
      </w:r>
    </w:p>
    <w:p w14:paraId="2A4E832B" w14:textId="210ADE7E" w:rsidR="00C34653" w:rsidRPr="00C34653" w:rsidRDefault="00C34653" w:rsidP="00C34653">
      <w:pPr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  <w:u w:val="single"/>
          <w:lang w:val="ru-RU"/>
        </w:rPr>
      </w:pPr>
      <w:r w:rsidRPr="002A2E32">
        <w:rPr>
          <w:rFonts w:ascii="Times New Roman" w:hAnsi="Times New Roman"/>
          <w:i/>
          <w:iCs/>
          <w:sz w:val="28"/>
          <w:szCs w:val="28"/>
          <w:u w:val="single"/>
        </w:rPr>
        <w:t xml:space="preserve">«Онлайн-сервіс для підбору </w:t>
      </w:r>
      <w:r>
        <w:rPr>
          <w:rFonts w:ascii="Times New Roman" w:hAnsi="Times New Roman"/>
          <w:i/>
          <w:iCs/>
          <w:sz w:val="28"/>
          <w:szCs w:val="28"/>
          <w:u w:val="single"/>
        </w:rPr>
        <w:t>авто</w:t>
      </w:r>
      <w:r w:rsidRPr="002A2E32">
        <w:rPr>
          <w:rFonts w:ascii="Times New Roman" w:hAnsi="Times New Roman"/>
          <w:i/>
          <w:iCs/>
          <w:sz w:val="28"/>
          <w:szCs w:val="28"/>
          <w:u w:val="single"/>
        </w:rPr>
        <w:t>запчастин»</w:t>
      </w:r>
    </w:p>
    <w:p w14:paraId="6D40098A" w14:textId="131EB334" w:rsidR="00706F18" w:rsidRPr="00706F18" w:rsidRDefault="00706F18" w:rsidP="00C34653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706F18">
        <w:rPr>
          <w:rFonts w:ascii="Times New Roman" w:hAnsi="Times New Roman"/>
          <w:b/>
          <w:bCs/>
          <w:i/>
          <w:iCs/>
          <w:sz w:val="28"/>
          <w:szCs w:val="28"/>
        </w:rPr>
        <w:t>Завдання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.</w:t>
      </w:r>
      <w:r w:rsidRPr="00706F18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</w:p>
    <w:p w14:paraId="26A9AA03" w14:textId="5E39DF80" w:rsidR="00706F18" w:rsidRDefault="00706F18" w:rsidP="00C3465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06F18">
        <w:rPr>
          <w:rFonts w:ascii="Times New Roman" w:hAnsi="Times New Roman"/>
          <w:sz w:val="28"/>
          <w:szCs w:val="28"/>
        </w:rPr>
        <w:t>Ознайомитися з графічними елементами діаграм діяльності та їх призначенням. Розробити власну діаграму діяльності для конкретного процесу чи сценарію. Відпрацювати навички визначення послідовності дій, розгалужень та паралельних потоків у процесі. Навчитися аналізувати поведінку системи через візуальне моделювання. Підвищити вміння використовувати UML-нотацію для документування процесів та комунікації в команді.</w:t>
      </w:r>
    </w:p>
    <w:p w14:paraId="4A330385" w14:textId="77777777" w:rsidR="00560B50" w:rsidRDefault="00560B50" w:rsidP="00560B50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7BDE751" wp14:editId="0B5FF229">
            <wp:extent cx="5534025" cy="3343150"/>
            <wp:effectExtent l="0" t="0" r="0" b="0"/>
            <wp:docPr id="1906497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685" cy="334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D8F0" w14:textId="77777777" w:rsidR="00560B50" w:rsidRDefault="00560B50" w:rsidP="00560B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2.1. Діаграма </w:t>
      </w:r>
      <w:r w:rsidRPr="007A24B2">
        <w:rPr>
          <w:rFonts w:ascii="Times New Roman" w:hAnsi="Times New Roman"/>
          <w:sz w:val="28"/>
          <w:szCs w:val="28"/>
        </w:rPr>
        <w:t>дій процесу реєстрації та оформлення замовлення</w:t>
      </w:r>
    </w:p>
    <w:p w14:paraId="7B013DEF" w14:textId="77777777" w:rsidR="00560B50" w:rsidRDefault="00560B50" w:rsidP="00560B50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D9B94D" wp14:editId="0DA6B7D6">
            <wp:extent cx="5467350" cy="3306275"/>
            <wp:effectExtent l="0" t="0" r="0" b="8890"/>
            <wp:docPr id="10090816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92" cy="330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F65A" w14:textId="77777777" w:rsidR="00560B50" w:rsidRDefault="00560B50" w:rsidP="00560B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2.2. </w:t>
      </w:r>
      <w:r w:rsidRPr="007A24B2">
        <w:rPr>
          <w:rFonts w:ascii="Times New Roman" w:hAnsi="Times New Roman"/>
          <w:sz w:val="28"/>
          <w:szCs w:val="28"/>
        </w:rPr>
        <w:t>Діаграма дій процесу</w:t>
      </w:r>
      <w:r>
        <w:rPr>
          <w:rFonts w:ascii="Times New Roman" w:hAnsi="Times New Roman"/>
          <w:sz w:val="28"/>
          <w:szCs w:val="28"/>
        </w:rPr>
        <w:t xml:space="preserve"> створення та</w:t>
      </w:r>
      <w:r w:rsidRPr="007A24B2">
        <w:rPr>
          <w:rFonts w:ascii="Times New Roman" w:hAnsi="Times New Roman"/>
          <w:sz w:val="28"/>
          <w:szCs w:val="28"/>
        </w:rPr>
        <w:t xml:space="preserve"> обробки замовлення</w:t>
      </w:r>
    </w:p>
    <w:p w14:paraId="3B44D6B4" w14:textId="77777777" w:rsidR="00560B50" w:rsidRDefault="00560B50" w:rsidP="00560B50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FE73FC5" wp14:editId="758636CA">
            <wp:extent cx="6120765" cy="4246245"/>
            <wp:effectExtent l="0" t="0" r="0" b="1905"/>
            <wp:docPr id="11911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828B" w14:textId="77777777" w:rsidR="00560B50" w:rsidRDefault="00560B50" w:rsidP="00560B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2.3. </w:t>
      </w:r>
      <w:r w:rsidRPr="007A24B2">
        <w:rPr>
          <w:rFonts w:ascii="Times New Roman" w:hAnsi="Times New Roman"/>
          <w:sz w:val="28"/>
          <w:szCs w:val="28"/>
        </w:rPr>
        <w:t xml:space="preserve">Діаграма дій процесу управління </w:t>
      </w:r>
      <w:r>
        <w:rPr>
          <w:rFonts w:ascii="Times New Roman" w:hAnsi="Times New Roman"/>
          <w:sz w:val="28"/>
          <w:szCs w:val="28"/>
        </w:rPr>
        <w:t>інвентарем</w:t>
      </w:r>
      <w:r w:rsidRPr="007A24B2">
        <w:rPr>
          <w:rFonts w:ascii="Times New Roman" w:hAnsi="Times New Roman"/>
          <w:sz w:val="28"/>
          <w:szCs w:val="28"/>
        </w:rPr>
        <w:t xml:space="preserve"> та замовленнями</w:t>
      </w:r>
      <w:r>
        <w:rPr>
          <w:rFonts w:ascii="Times New Roman" w:hAnsi="Times New Roman"/>
          <w:sz w:val="28"/>
          <w:szCs w:val="28"/>
        </w:rPr>
        <w:t xml:space="preserve"> постачальником та адміністраторами</w:t>
      </w:r>
    </w:p>
    <w:p w14:paraId="3CEBBE87" w14:textId="77777777" w:rsidR="00560B50" w:rsidRDefault="00560B50" w:rsidP="00560B50">
      <w:pPr>
        <w:jc w:val="center"/>
        <w:rPr>
          <w:rFonts w:ascii="Times New Roman" w:hAnsi="Times New Roman"/>
          <w:sz w:val="28"/>
          <w:szCs w:val="28"/>
        </w:rPr>
      </w:pPr>
    </w:p>
    <w:p w14:paraId="64B5EF74" w14:textId="77777777" w:rsidR="00560B50" w:rsidRPr="007A24B2" w:rsidRDefault="00560B50" w:rsidP="00560B50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7A24B2">
        <w:rPr>
          <w:rFonts w:ascii="Times New Roman" w:hAnsi="Times New Roman"/>
          <w:b/>
          <w:bCs/>
          <w:sz w:val="28"/>
          <w:szCs w:val="28"/>
        </w:rPr>
        <w:lastRenderedPageBreak/>
        <w:t>Діаграма активності: Процес реєстрації та оформлення замовлення</w:t>
      </w:r>
    </w:p>
    <w:p w14:paraId="32B010A1" w14:textId="77777777" w:rsidR="00560B50" w:rsidRPr="007A24B2" w:rsidRDefault="00560B50" w:rsidP="00560B5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24B2">
        <w:rPr>
          <w:rFonts w:ascii="Times New Roman" w:hAnsi="Times New Roman"/>
          <w:sz w:val="28"/>
          <w:szCs w:val="28"/>
        </w:rPr>
        <w:t>Ця діаграма охоплює реєстрацію користувача (або постачальника) та подальш</w:t>
      </w:r>
      <w:r>
        <w:rPr>
          <w:rFonts w:ascii="Times New Roman" w:hAnsi="Times New Roman"/>
          <w:sz w:val="28"/>
          <w:szCs w:val="28"/>
        </w:rPr>
        <w:t>і дії в залежності від ролі:</w:t>
      </w:r>
      <w:r w:rsidRPr="007A24B2">
        <w:rPr>
          <w:rFonts w:ascii="Times New Roman" w:hAnsi="Times New Roman"/>
          <w:sz w:val="28"/>
          <w:szCs w:val="28"/>
        </w:rPr>
        <w:t xml:space="preserve"> оформлення замовлення, з інтеграцією авторизації та внесення даних про транспортний засіб</w:t>
      </w:r>
      <w:r>
        <w:rPr>
          <w:rFonts w:ascii="Times New Roman" w:hAnsi="Times New Roman"/>
          <w:sz w:val="28"/>
          <w:szCs w:val="28"/>
        </w:rPr>
        <w:t>; перегля</w:t>
      </w:r>
      <w:r w:rsidRPr="007A24B2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 інвентар</w:t>
      </w:r>
      <w:r w:rsidRPr="007A24B2">
        <w:rPr>
          <w:rFonts w:ascii="Times New Roman" w:hAnsi="Times New Roman"/>
          <w:sz w:val="28"/>
          <w:szCs w:val="28"/>
        </w:rPr>
        <w:t>я</w:t>
      </w:r>
      <w:r w:rsidRPr="000D1CDB">
        <w:rPr>
          <w:rFonts w:ascii="Times New Roman" w:hAnsi="Times New Roman"/>
          <w:sz w:val="28"/>
          <w:szCs w:val="28"/>
        </w:rPr>
        <w:t xml:space="preserve"> постачальником </w:t>
      </w:r>
      <w:r>
        <w:rPr>
          <w:rFonts w:ascii="Times New Roman" w:hAnsi="Times New Roman"/>
          <w:sz w:val="28"/>
          <w:szCs w:val="28"/>
        </w:rPr>
        <w:t>та його редагування</w:t>
      </w:r>
      <w:r w:rsidRPr="007A24B2">
        <w:rPr>
          <w:rFonts w:ascii="Times New Roman" w:hAnsi="Times New Roman"/>
          <w:sz w:val="28"/>
          <w:szCs w:val="28"/>
        </w:rPr>
        <w:t xml:space="preserve">. </w:t>
      </w:r>
    </w:p>
    <w:p w14:paraId="277AC203" w14:textId="77777777" w:rsidR="00560B50" w:rsidRPr="007A24B2" w:rsidRDefault="00560B50" w:rsidP="00560B50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7A24B2">
        <w:rPr>
          <w:rFonts w:ascii="Times New Roman" w:hAnsi="Times New Roman"/>
          <w:b/>
          <w:bCs/>
          <w:sz w:val="28"/>
          <w:szCs w:val="28"/>
        </w:rPr>
        <w:t>Діаграма активності: Процес обробки замовлення</w:t>
      </w:r>
    </w:p>
    <w:p w14:paraId="2B71B88B" w14:textId="77777777" w:rsidR="00560B50" w:rsidRPr="007A24B2" w:rsidRDefault="00560B50" w:rsidP="00560B5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24B2">
        <w:rPr>
          <w:rFonts w:ascii="Times New Roman" w:hAnsi="Times New Roman"/>
          <w:sz w:val="28"/>
          <w:szCs w:val="28"/>
        </w:rPr>
        <w:t>Ця діаграма моделює процес обробки замовлення постачальником після його створення користувачем, включаючи перевірку, оновлення статусу та сповіщення.</w:t>
      </w:r>
    </w:p>
    <w:p w14:paraId="44C182F7" w14:textId="77777777" w:rsidR="00560B50" w:rsidRPr="007A24B2" w:rsidRDefault="00560B50" w:rsidP="00560B50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7A24B2">
        <w:rPr>
          <w:rFonts w:ascii="Times New Roman" w:hAnsi="Times New Roman"/>
          <w:b/>
          <w:bCs/>
          <w:sz w:val="28"/>
          <w:szCs w:val="28"/>
        </w:rPr>
        <w:t>Діаграма активності: Процес управління каталогом та замовленнями</w:t>
      </w:r>
    </w:p>
    <w:p w14:paraId="37CBC1F5" w14:textId="02ADC028" w:rsidR="00706F18" w:rsidRPr="00560B50" w:rsidRDefault="00560B50" w:rsidP="004829E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24B2">
        <w:rPr>
          <w:rFonts w:ascii="Times New Roman" w:hAnsi="Times New Roman"/>
          <w:sz w:val="28"/>
          <w:szCs w:val="28"/>
        </w:rPr>
        <w:t>Ця діаграма фокусується на управлінні каталогом (інвентарем) постачальником та загальному управлінні замовленнями, включаючи модерацію адміністратором.</w:t>
      </w:r>
    </w:p>
    <w:p w14:paraId="3AF3DDAC" w14:textId="51C4660E" w:rsidR="00C42CA4" w:rsidRPr="00C34653" w:rsidRDefault="00717B3A" w:rsidP="00C34653">
      <w:pPr>
        <w:spacing w:after="0" w:line="360" w:lineRule="auto"/>
        <w:ind w:firstLine="567"/>
        <w:jc w:val="both"/>
      </w:pPr>
      <w:r w:rsidRPr="00717B3A">
        <w:rPr>
          <w:rFonts w:ascii="Times New Roman" w:hAnsi="Times New Roman"/>
          <w:b/>
          <w:bCs/>
          <w:i/>
          <w:iCs/>
          <w:sz w:val="28"/>
          <w:szCs w:val="28"/>
        </w:rPr>
        <w:t>Висновок:</w:t>
      </w:r>
      <w:r w:rsidRPr="00717B3A">
        <w:rPr>
          <w:rFonts w:ascii="Times New Roman" w:hAnsi="Times New Roman"/>
          <w:sz w:val="28"/>
          <w:szCs w:val="28"/>
        </w:rPr>
        <w:t xml:space="preserve"> в ході</w:t>
      </w:r>
      <w:r>
        <w:rPr>
          <w:rFonts w:ascii="Times New Roman" w:hAnsi="Times New Roman"/>
          <w:sz w:val="28"/>
          <w:szCs w:val="28"/>
        </w:rPr>
        <w:t xml:space="preserve"> виконання</w:t>
      </w:r>
      <w:r w:rsidRPr="00717B3A">
        <w:rPr>
          <w:rFonts w:ascii="Times New Roman" w:hAnsi="Times New Roman"/>
          <w:sz w:val="28"/>
          <w:szCs w:val="28"/>
        </w:rPr>
        <w:t xml:space="preserve"> лабораторної роботи було </w:t>
      </w:r>
      <w:r w:rsidR="00706F18">
        <w:rPr>
          <w:rFonts w:ascii="Times New Roman" w:hAnsi="Times New Roman"/>
          <w:sz w:val="28"/>
          <w:szCs w:val="28"/>
        </w:rPr>
        <w:t>н</w:t>
      </w:r>
      <w:r w:rsidR="00706F18" w:rsidRPr="00706F18">
        <w:rPr>
          <w:rFonts w:ascii="Times New Roman" w:hAnsi="Times New Roman"/>
          <w:sz w:val="28"/>
          <w:szCs w:val="28"/>
        </w:rPr>
        <w:t>абут</w:t>
      </w:r>
      <w:r w:rsidR="00706F18">
        <w:rPr>
          <w:rFonts w:ascii="Times New Roman" w:hAnsi="Times New Roman"/>
          <w:sz w:val="28"/>
          <w:szCs w:val="28"/>
        </w:rPr>
        <w:t>о</w:t>
      </w:r>
      <w:r w:rsidR="00706F18" w:rsidRPr="00706F18">
        <w:rPr>
          <w:rFonts w:ascii="Times New Roman" w:hAnsi="Times New Roman"/>
          <w:sz w:val="28"/>
          <w:szCs w:val="28"/>
        </w:rPr>
        <w:t xml:space="preserve"> практичних навичок побудови діаграм діяльності (Activity Diagram) UML для моделювання поведінки системи або бізнес-процесів</w:t>
      </w:r>
      <w:r w:rsidR="00C34653">
        <w:rPr>
          <w:rFonts w:ascii="Times New Roman" w:hAnsi="Times New Roman"/>
          <w:sz w:val="28"/>
          <w:szCs w:val="28"/>
        </w:rPr>
        <w:t>, р</w:t>
      </w:r>
      <w:r w:rsidR="00C34653" w:rsidRPr="00C34653">
        <w:rPr>
          <w:rFonts w:ascii="Times New Roman" w:hAnsi="Times New Roman"/>
          <w:sz w:val="28"/>
          <w:szCs w:val="28"/>
        </w:rPr>
        <w:t>озроб</w:t>
      </w:r>
      <w:r w:rsidR="00C34653">
        <w:rPr>
          <w:rFonts w:ascii="Times New Roman" w:hAnsi="Times New Roman"/>
          <w:sz w:val="28"/>
          <w:szCs w:val="28"/>
        </w:rPr>
        <w:t>лено</w:t>
      </w:r>
      <w:r w:rsidR="00706F18">
        <w:rPr>
          <w:rFonts w:ascii="Times New Roman" w:hAnsi="Times New Roman"/>
          <w:sz w:val="28"/>
          <w:szCs w:val="28"/>
        </w:rPr>
        <w:t xml:space="preserve"> відповідні</w:t>
      </w:r>
      <w:r w:rsidR="00C34653" w:rsidRPr="00C34653">
        <w:rPr>
          <w:rFonts w:ascii="Times New Roman" w:hAnsi="Times New Roman"/>
          <w:sz w:val="28"/>
          <w:szCs w:val="28"/>
        </w:rPr>
        <w:t xml:space="preserve"> діаграми</w:t>
      </w:r>
      <w:r w:rsidR="00C34653">
        <w:rPr>
          <w:rFonts w:ascii="Times New Roman" w:hAnsi="Times New Roman"/>
          <w:sz w:val="28"/>
          <w:szCs w:val="28"/>
        </w:rPr>
        <w:t>.</w:t>
      </w:r>
      <w:r w:rsidR="00285E44">
        <w:rPr>
          <w:rFonts w:ascii="Times New Roman" w:hAnsi="Times New Roman"/>
          <w:sz w:val="28"/>
          <w:szCs w:val="28"/>
        </w:rPr>
        <w:t xml:space="preserve"> У результаті отримано г</w:t>
      </w:r>
      <w:r w:rsidR="00285E44" w:rsidRPr="00285E44">
        <w:rPr>
          <w:rFonts w:ascii="Times New Roman" w:hAnsi="Times New Roman"/>
          <w:sz w:val="28"/>
          <w:szCs w:val="28"/>
        </w:rPr>
        <w:t>отов</w:t>
      </w:r>
      <w:r w:rsidR="00285E44">
        <w:rPr>
          <w:rFonts w:ascii="Times New Roman" w:hAnsi="Times New Roman"/>
          <w:sz w:val="28"/>
          <w:szCs w:val="28"/>
        </w:rPr>
        <w:t>у</w:t>
      </w:r>
      <w:r w:rsidR="00285E44" w:rsidRPr="00285E44">
        <w:rPr>
          <w:rFonts w:ascii="Times New Roman" w:hAnsi="Times New Roman"/>
          <w:sz w:val="28"/>
          <w:szCs w:val="28"/>
        </w:rPr>
        <w:t xml:space="preserve"> діаграм</w:t>
      </w:r>
      <w:r w:rsidR="00285E44">
        <w:rPr>
          <w:rFonts w:ascii="Times New Roman" w:hAnsi="Times New Roman"/>
          <w:sz w:val="28"/>
          <w:szCs w:val="28"/>
        </w:rPr>
        <w:t>у</w:t>
      </w:r>
      <w:r w:rsidR="00285E44" w:rsidRPr="00285E44">
        <w:rPr>
          <w:rFonts w:ascii="Times New Roman" w:hAnsi="Times New Roman"/>
          <w:sz w:val="28"/>
          <w:szCs w:val="28"/>
        </w:rPr>
        <w:t xml:space="preserve"> активності UML, яка показує операції та функції на рівні програмного забезпечення, їх послідовність та взаємодію об’єктів, базуючись на сценаріях з готової Use Case діаграми.</w:t>
      </w:r>
      <w:r w:rsidR="00C34653">
        <w:rPr>
          <w:rFonts w:ascii="Times New Roman" w:hAnsi="Times New Roman"/>
          <w:sz w:val="28"/>
          <w:szCs w:val="28"/>
        </w:rPr>
        <w:t xml:space="preserve"> Роботу виконано у повному обсязі.</w:t>
      </w:r>
    </w:p>
    <w:p w14:paraId="60041112" w14:textId="388BEE32" w:rsidR="00717B3A" w:rsidRPr="00A7138A" w:rsidRDefault="00717B3A" w:rsidP="00C3465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717B3A" w:rsidRPr="00A7138A" w:rsidSect="00D11F73">
      <w:headerReference w:type="default" r:id="rId11"/>
      <w:headerReference w:type="first" r:id="rId12"/>
      <w:type w:val="continuous"/>
      <w:pgSz w:w="11906" w:h="16838"/>
      <w:pgMar w:top="50" w:right="567" w:bottom="1418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A7784" w14:textId="77777777" w:rsidR="006914C1" w:rsidRDefault="006914C1">
      <w:r>
        <w:separator/>
      </w:r>
    </w:p>
  </w:endnote>
  <w:endnote w:type="continuationSeparator" w:id="0">
    <w:p w14:paraId="66B987CB" w14:textId="77777777" w:rsidR="006914C1" w:rsidRDefault="00691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C5312" w14:textId="77777777" w:rsidR="006914C1" w:rsidRDefault="006914C1">
      <w:r>
        <w:separator/>
      </w:r>
    </w:p>
  </w:footnote>
  <w:footnote w:type="continuationSeparator" w:id="0">
    <w:p w14:paraId="63A56A2F" w14:textId="77777777" w:rsidR="006914C1" w:rsidRDefault="00691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055441DB" w:rsidR="00326D2B" w:rsidRPr="00DE121C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2</w:t>
                            </w:r>
                            <w:r w:rsidR="003909F5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5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.1</w:t>
                            </w:r>
                            <w:r w:rsidR="00DE121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21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  <w:r w:rsidR="00BB6042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29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Лр.</w:t>
                            </w:r>
                            <w:r w:rsidR="00560B50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055441DB" w:rsidR="00326D2B" w:rsidRPr="00DE121C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  <w:r w:rsidR="00B2143E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2</w:t>
                      </w:r>
                      <w:r w:rsidR="003909F5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5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.1</w:t>
                      </w:r>
                      <w:r w:rsidR="00DE121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21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  <w:r w:rsidR="00BB6042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29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.000 –</w:t>
                      </w:r>
                      <w:r w:rsidR="003E0570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Лр.</w:t>
                      </w:r>
                      <w:r w:rsidR="00560B50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6192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2FEBE572" w:rsidR="00326D2B" w:rsidRPr="00DE121C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</w:pPr>
                            <w:r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 w:rsidR="005F7A49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.</w:t>
                            </w:r>
                            <w:r w:rsidR="00C95106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2</w:t>
                            </w:r>
                            <w:r w:rsidR="003909F5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5</w:t>
                            </w:r>
                            <w:r w:rsidR="005F7A49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.</w:t>
                            </w:r>
                            <w:r w:rsidR="003E0570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1</w:t>
                            </w:r>
                            <w:r w:rsid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21</w:t>
                            </w:r>
                            <w:r w:rsidR="005F7A49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.</w:t>
                            </w:r>
                            <w:r w:rsidR="00BB6042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29</w:t>
                            </w:r>
                            <w:r w:rsidR="005F7A49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.000 –</w:t>
                            </w:r>
                            <w:r w:rsidR="003E0570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 xml:space="preserve"> 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Лр.</w:t>
                            </w:r>
                            <w:r w:rsidR="00560B50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8A00562" w:rsidR="00326D2B" w:rsidRPr="00DE121C" w:rsidRDefault="00DE121C" w:rsidP="00B66788">
                              <w:pPr>
                                <w:rPr>
                                  <w:i/>
                                  <w:color w:val="0D0D0D" w:themeColor="text1" w:themeTint="F2"/>
                                  <w:sz w:val="18"/>
                                  <w:lang w:val="ru-RU"/>
                                </w:rPr>
                              </w:pPr>
                              <w:r w:rsidRPr="00DE121C">
                                <w:rPr>
                                  <w:i/>
                                  <w:color w:val="0D0D0D" w:themeColor="text1" w:themeTint="F2"/>
                                  <w:sz w:val="18"/>
                                  <w:lang w:val="ru-RU"/>
                                </w:rPr>
                                <w:t>Трофімчук М.О.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17CD33F6" w:rsidR="00326D2B" w:rsidRPr="00602CD1" w:rsidRDefault="00602CD1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0D0D0D" w:themeColor="text1" w:themeTint="F2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D0D0D" w:themeColor="text1" w:themeTint="F2"/>
                                  <w:sz w:val="18"/>
                                </w:rPr>
                                <w:t>Левківський В.Л.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D0D596E" w:rsidR="00326D2B" w:rsidRPr="002638A5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1BBD0C03"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560B50"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0B9C5A2C" w:rsidR="00326D2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 w:rsidRPr="00DE121C">
                              <w:rPr>
                                <w:rFonts w:ascii="Arial" w:hAnsi="Arial"/>
                                <w:color w:val="0D0D0D" w:themeColor="text1" w:themeTint="F2"/>
                                <w:sz w:val="32"/>
                                <w:szCs w:val="18"/>
                              </w:rPr>
                              <w:t>ФІКТ</w:t>
                            </w:r>
                            <w:r w:rsidRPr="00DE121C">
                              <w:rPr>
                                <w:rFonts w:ascii="Times New Roman" w:hAnsi="Times New Roman"/>
                                <w:color w:val="0D0D0D" w:themeColor="text1" w:themeTint="F2"/>
                                <w:sz w:val="32"/>
                                <w:szCs w:val="18"/>
                              </w:rPr>
                              <w:t>,</w:t>
                            </w:r>
                            <w:r w:rsidRPr="00DE121C">
                              <w:rPr>
                                <w:rFonts w:ascii="Arial" w:hAnsi="Arial"/>
                                <w:color w:val="0D0D0D" w:themeColor="text1" w:themeTint="F2"/>
                                <w:sz w:val="32"/>
                                <w:szCs w:val="18"/>
                              </w:rPr>
                              <w:t xml:space="preserve"> гр. </w:t>
                            </w:r>
                            <w:r w:rsidR="00DE121C" w:rsidRPr="00DE121C">
                              <w:rPr>
                                <w:rFonts w:ascii="Arial" w:hAnsi="Arial"/>
                                <w:color w:val="0D0D0D" w:themeColor="text1" w:themeTint="F2"/>
                                <w:sz w:val="32"/>
                                <w:szCs w:val="18"/>
                              </w:rPr>
                              <w:t>ІПЗ-22-</w:t>
                            </w:r>
                            <w:r w:rsidR="00DE121C" w:rsidRPr="00DE121C">
                              <w:rPr>
                                <w:rFonts w:ascii="Arial" w:hAnsi="Arial"/>
                                <w:color w:val="0D0D0D" w:themeColor="text1" w:themeTint="F2"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2FEBE572" w:rsidR="00326D2B" w:rsidRPr="00DE121C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</w:pPr>
                      <w:r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  <w:lang w:val="ru-RU"/>
                        </w:rPr>
                        <w:t>ЖИТОМИРСЬКА ПОЛІТЕХНІКА</w:t>
                      </w:r>
                      <w:r w:rsidR="005F7A49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.</w:t>
                      </w:r>
                      <w:r w:rsidR="00C95106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2</w:t>
                      </w:r>
                      <w:r w:rsidR="003909F5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5</w:t>
                      </w:r>
                      <w:r w:rsidR="005F7A49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.</w:t>
                      </w:r>
                      <w:r w:rsidR="003E0570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1</w:t>
                      </w:r>
                      <w:r w:rsid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21</w:t>
                      </w:r>
                      <w:r w:rsidR="005F7A49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.</w:t>
                      </w:r>
                      <w:r w:rsidR="00BB6042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29</w:t>
                      </w:r>
                      <w:r w:rsidR="005F7A49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.000 –</w:t>
                      </w:r>
                      <w:r w:rsidR="003E0570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 xml:space="preserve"> 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Лр.</w:t>
                      </w:r>
                      <w:r w:rsidR="00560B50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2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8A00562" w:rsidR="00326D2B" w:rsidRPr="00DE121C" w:rsidRDefault="00DE121C" w:rsidP="00B66788">
                        <w:pPr>
                          <w:rPr>
                            <w:i/>
                            <w:color w:val="0D0D0D" w:themeColor="text1" w:themeTint="F2"/>
                            <w:sz w:val="18"/>
                            <w:lang w:val="ru-RU"/>
                          </w:rPr>
                        </w:pPr>
                        <w:r w:rsidRPr="00DE121C">
                          <w:rPr>
                            <w:i/>
                            <w:color w:val="0D0D0D" w:themeColor="text1" w:themeTint="F2"/>
                            <w:sz w:val="18"/>
                            <w:lang w:val="ru-RU"/>
                          </w:rPr>
                          <w:t>Трофімчук М.О.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17CD33F6" w:rsidR="00326D2B" w:rsidRPr="00602CD1" w:rsidRDefault="00602CD1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0D0D0D" w:themeColor="text1" w:themeTint="F2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D0D0D" w:themeColor="text1" w:themeTint="F2"/>
                            <w:sz w:val="18"/>
                          </w:rPr>
                          <w:t>Левківський В.Л.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D0D596E" w:rsidR="00326D2B" w:rsidRPr="002638A5" w:rsidRDefault="00326D2B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1BBD0C03"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</w:t>
                      </w:r>
                      <w:r w:rsidR="00560B50">
                        <w:t>2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0B9C5A2C" w:rsidR="00326D2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 w:rsidRPr="00DE121C">
                        <w:rPr>
                          <w:rFonts w:ascii="Arial" w:hAnsi="Arial"/>
                          <w:color w:val="0D0D0D" w:themeColor="text1" w:themeTint="F2"/>
                          <w:sz w:val="32"/>
                          <w:szCs w:val="18"/>
                        </w:rPr>
                        <w:t>ФІКТ</w:t>
                      </w:r>
                      <w:r w:rsidRPr="00DE121C">
                        <w:rPr>
                          <w:rFonts w:ascii="Times New Roman" w:hAnsi="Times New Roman"/>
                          <w:color w:val="0D0D0D" w:themeColor="text1" w:themeTint="F2"/>
                          <w:sz w:val="32"/>
                          <w:szCs w:val="18"/>
                        </w:rPr>
                        <w:t>,</w:t>
                      </w:r>
                      <w:r w:rsidRPr="00DE121C">
                        <w:rPr>
                          <w:rFonts w:ascii="Arial" w:hAnsi="Arial"/>
                          <w:color w:val="0D0D0D" w:themeColor="text1" w:themeTint="F2"/>
                          <w:sz w:val="32"/>
                          <w:szCs w:val="18"/>
                        </w:rPr>
                        <w:t xml:space="preserve"> гр. </w:t>
                      </w:r>
                      <w:r w:rsidR="00DE121C" w:rsidRPr="00DE121C">
                        <w:rPr>
                          <w:rFonts w:ascii="Arial" w:hAnsi="Arial"/>
                          <w:color w:val="0D0D0D" w:themeColor="text1" w:themeTint="F2"/>
                          <w:sz w:val="32"/>
                          <w:szCs w:val="18"/>
                        </w:rPr>
                        <w:t>ІПЗ-22-</w:t>
                      </w:r>
                      <w:r w:rsidR="00DE121C" w:rsidRPr="00DE121C">
                        <w:rPr>
                          <w:rFonts w:ascii="Arial" w:hAnsi="Arial"/>
                          <w:color w:val="0D0D0D" w:themeColor="text1" w:themeTint="F2"/>
                          <w:sz w:val="36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7206FA"/>
    <w:multiLevelType w:val="multilevel"/>
    <w:tmpl w:val="9A34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D2C08"/>
    <w:multiLevelType w:val="multilevel"/>
    <w:tmpl w:val="B792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FB6B6B"/>
    <w:multiLevelType w:val="hybridMultilevel"/>
    <w:tmpl w:val="87E85542"/>
    <w:lvl w:ilvl="0" w:tplc="3A0EB71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FCD1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C4AE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DA8D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CC7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5887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EC61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661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8D0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AD2FB2"/>
    <w:multiLevelType w:val="hybridMultilevel"/>
    <w:tmpl w:val="BC9EA5A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E6957"/>
    <w:multiLevelType w:val="hybridMultilevel"/>
    <w:tmpl w:val="FB84A1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5D576B"/>
    <w:multiLevelType w:val="hybridMultilevel"/>
    <w:tmpl w:val="DA36C314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0A157EB0"/>
    <w:multiLevelType w:val="multilevel"/>
    <w:tmpl w:val="E48E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CF4E0D"/>
    <w:multiLevelType w:val="hybridMultilevel"/>
    <w:tmpl w:val="FCDABE5E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0D900E39"/>
    <w:multiLevelType w:val="hybridMultilevel"/>
    <w:tmpl w:val="8C703E2E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10361735"/>
    <w:multiLevelType w:val="multilevel"/>
    <w:tmpl w:val="FBD4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9F651A"/>
    <w:multiLevelType w:val="hybridMultilevel"/>
    <w:tmpl w:val="D87A6A8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17E3C07"/>
    <w:multiLevelType w:val="multilevel"/>
    <w:tmpl w:val="1972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1F7601F"/>
    <w:multiLevelType w:val="multilevel"/>
    <w:tmpl w:val="AE04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427608"/>
    <w:multiLevelType w:val="hybridMultilevel"/>
    <w:tmpl w:val="E7E4C5C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0D84841"/>
    <w:multiLevelType w:val="multilevel"/>
    <w:tmpl w:val="58D0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5A2706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25166C29"/>
    <w:multiLevelType w:val="multilevel"/>
    <w:tmpl w:val="5AF0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E6148A"/>
    <w:multiLevelType w:val="hybridMultilevel"/>
    <w:tmpl w:val="A0D20642"/>
    <w:lvl w:ilvl="0" w:tplc="A0C8B01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262F07FB"/>
    <w:multiLevelType w:val="multilevel"/>
    <w:tmpl w:val="BA50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4C2D5D"/>
    <w:multiLevelType w:val="hybridMultilevel"/>
    <w:tmpl w:val="D8E2E3A8"/>
    <w:lvl w:ilvl="0" w:tplc="A27845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300604AA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6" w15:restartNumberingAfterBreak="0">
    <w:nsid w:val="30AD1ACD"/>
    <w:multiLevelType w:val="hybridMultilevel"/>
    <w:tmpl w:val="D41A854A"/>
    <w:lvl w:ilvl="0" w:tplc="DABAB98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786B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5CE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64A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E438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F46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06A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A46C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6EE1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4C4AE2"/>
    <w:multiLevelType w:val="hybridMultilevel"/>
    <w:tmpl w:val="EB06E35E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0" w15:restartNumberingAfterBreak="0">
    <w:nsid w:val="33981E85"/>
    <w:multiLevelType w:val="hybridMultilevel"/>
    <w:tmpl w:val="F29262D4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33F4629B"/>
    <w:multiLevelType w:val="hybridMultilevel"/>
    <w:tmpl w:val="2026BE2C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345A0E9B"/>
    <w:multiLevelType w:val="multilevel"/>
    <w:tmpl w:val="97F2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513EDF"/>
    <w:multiLevelType w:val="hybridMultilevel"/>
    <w:tmpl w:val="695089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38C942B3"/>
    <w:multiLevelType w:val="hybridMultilevel"/>
    <w:tmpl w:val="28D002D0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38E26B7C"/>
    <w:multiLevelType w:val="multilevel"/>
    <w:tmpl w:val="6554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AC0A61"/>
    <w:multiLevelType w:val="multilevel"/>
    <w:tmpl w:val="C5282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4B03EB"/>
    <w:multiLevelType w:val="hybridMultilevel"/>
    <w:tmpl w:val="164E14B0"/>
    <w:lvl w:ilvl="0" w:tplc="155EF938">
      <w:start w:val="10"/>
      <w:numFmt w:val="decimal"/>
      <w:lvlText w:val="%1."/>
      <w:lvlJc w:val="left"/>
      <w:pPr>
        <w:ind w:left="942" w:hanging="375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47D1586B"/>
    <w:multiLevelType w:val="hybridMultilevel"/>
    <w:tmpl w:val="1DB86050"/>
    <w:lvl w:ilvl="0" w:tplc="CECE73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8B627EA"/>
    <w:multiLevelType w:val="multilevel"/>
    <w:tmpl w:val="F6B2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2C72D4"/>
    <w:multiLevelType w:val="multilevel"/>
    <w:tmpl w:val="17CA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402109"/>
    <w:multiLevelType w:val="multilevel"/>
    <w:tmpl w:val="0974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92770F"/>
    <w:multiLevelType w:val="hybridMultilevel"/>
    <w:tmpl w:val="B0E836C0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4" w15:restartNumberingAfterBreak="0">
    <w:nsid w:val="4BED0C03"/>
    <w:multiLevelType w:val="hybridMultilevel"/>
    <w:tmpl w:val="35A8C77E"/>
    <w:lvl w:ilvl="0" w:tplc="6F0EF97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7B61D1"/>
    <w:multiLevelType w:val="multilevel"/>
    <w:tmpl w:val="C81C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A46E20"/>
    <w:multiLevelType w:val="hybridMultilevel"/>
    <w:tmpl w:val="45540988"/>
    <w:lvl w:ilvl="0" w:tplc="02C0E0A4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b/>
        <w:bCs/>
        <w:sz w:val="24"/>
        <w:szCs w:val="24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4F3148A4"/>
    <w:multiLevelType w:val="multilevel"/>
    <w:tmpl w:val="FD92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683625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9D6C1B"/>
    <w:multiLevelType w:val="multilevel"/>
    <w:tmpl w:val="2054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251D7E"/>
    <w:multiLevelType w:val="hybridMultilevel"/>
    <w:tmpl w:val="4CDE4A4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4" w15:restartNumberingAfterBreak="0">
    <w:nsid w:val="592A574E"/>
    <w:multiLevelType w:val="hybridMultilevel"/>
    <w:tmpl w:val="71C28914"/>
    <w:lvl w:ilvl="0" w:tplc="010215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2632E8"/>
    <w:multiLevelType w:val="multilevel"/>
    <w:tmpl w:val="3F3C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2B60B4"/>
    <w:multiLevelType w:val="multilevel"/>
    <w:tmpl w:val="35F6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B522B99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8B1972"/>
    <w:multiLevelType w:val="multilevel"/>
    <w:tmpl w:val="BE72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3A354A"/>
    <w:multiLevelType w:val="hybridMultilevel"/>
    <w:tmpl w:val="E1F412B4"/>
    <w:lvl w:ilvl="0" w:tplc="013818E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D87409F"/>
    <w:multiLevelType w:val="multilevel"/>
    <w:tmpl w:val="AE5E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B81B91"/>
    <w:multiLevelType w:val="multilevel"/>
    <w:tmpl w:val="8E9A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C81D46"/>
    <w:multiLevelType w:val="multilevel"/>
    <w:tmpl w:val="6B6E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CE3716"/>
    <w:multiLevelType w:val="hybridMultilevel"/>
    <w:tmpl w:val="0130FEC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61DE4290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C57832"/>
    <w:multiLevelType w:val="hybridMultilevel"/>
    <w:tmpl w:val="D0D0619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7" w15:restartNumberingAfterBreak="0">
    <w:nsid w:val="637B1EC5"/>
    <w:multiLevelType w:val="hybridMultilevel"/>
    <w:tmpl w:val="050607CA"/>
    <w:lvl w:ilvl="0" w:tplc="64F811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65A0082D"/>
    <w:multiLevelType w:val="multilevel"/>
    <w:tmpl w:val="AAE0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60B0CAF"/>
    <w:multiLevelType w:val="hybridMultilevel"/>
    <w:tmpl w:val="527848C6"/>
    <w:lvl w:ilvl="0" w:tplc="314A72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93A2AF6"/>
    <w:multiLevelType w:val="multilevel"/>
    <w:tmpl w:val="BF02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6A5216"/>
    <w:multiLevelType w:val="multilevel"/>
    <w:tmpl w:val="D418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B878A3"/>
    <w:multiLevelType w:val="multilevel"/>
    <w:tmpl w:val="8E7A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463322"/>
    <w:multiLevelType w:val="multilevel"/>
    <w:tmpl w:val="CB7E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7F35B9"/>
    <w:multiLevelType w:val="multilevel"/>
    <w:tmpl w:val="6AE0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BCC497A"/>
    <w:multiLevelType w:val="hybridMultilevel"/>
    <w:tmpl w:val="0AEC777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7" w15:restartNumberingAfterBreak="0">
    <w:nsid w:val="6DC03D27"/>
    <w:multiLevelType w:val="hybridMultilevel"/>
    <w:tmpl w:val="8AB48374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8" w15:restartNumberingAfterBreak="0">
    <w:nsid w:val="6E561949"/>
    <w:multiLevelType w:val="multilevel"/>
    <w:tmpl w:val="79E4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13302BE"/>
    <w:multiLevelType w:val="hybridMultilevel"/>
    <w:tmpl w:val="B5B8D3FC"/>
    <w:lvl w:ilvl="0" w:tplc="21C85A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0" w15:restartNumberingAfterBreak="0">
    <w:nsid w:val="724C1B95"/>
    <w:multiLevelType w:val="hybridMultilevel"/>
    <w:tmpl w:val="BEA8B96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1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2" w15:restartNumberingAfterBreak="0">
    <w:nsid w:val="75E472D0"/>
    <w:multiLevelType w:val="hybridMultilevel"/>
    <w:tmpl w:val="B8680D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761F48B3"/>
    <w:multiLevelType w:val="hybridMultilevel"/>
    <w:tmpl w:val="6A5CDCB4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4" w15:restartNumberingAfterBreak="0">
    <w:nsid w:val="7630632C"/>
    <w:multiLevelType w:val="hybridMultilevel"/>
    <w:tmpl w:val="50403774"/>
    <w:lvl w:ilvl="0" w:tplc="1CE25BCE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5" w15:restartNumberingAfterBreak="0">
    <w:nsid w:val="77E7372A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892612"/>
    <w:multiLevelType w:val="multilevel"/>
    <w:tmpl w:val="9866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C535BB4"/>
    <w:multiLevelType w:val="hybridMultilevel"/>
    <w:tmpl w:val="A77CC3BC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8" w15:restartNumberingAfterBreak="0">
    <w:nsid w:val="7C6B6AA3"/>
    <w:multiLevelType w:val="hybridMultilevel"/>
    <w:tmpl w:val="0F30E3D8"/>
    <w:lvl w:ilvl="0" w:tplc="C56403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DD51E72"/>
    <w:multiLevelType w:val="hybridMultilevel"/>
    <w:tmpl w:val="D0F019AA"/>
    <w:lvl w:ilvl="0" w:tplc="052CEB9A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0" w15:restartNumberingAfterBreak="0">
    <w:nsid w:val="7E223F30"/>
    <w:multiLevelType w:val="hybridMultilevel"/>
    <w:tmpl w:val="99026696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368221535">
    <w:abstractNumId w:val="1"/>
  </w:num>
  <w:num w:numId="2" w16cid:durableId="106585667">
    <w:abstractNumId w:val="29"/>
  </w:num>
  <w:num w:numId="3" w16cid:durableId="547305062">
    <w:abstractNumId w:val="25"/>
  </w:num>
  <w:num w:numId="4" w16cid:durableId="1742747804">
    <w:abstractNumId w:val="0"/>
  </w:num>
  <w:num w:numId="5" w16cid:durableId="568928590">
    <w:abstractNumId w:val="55"/>
  </w:num>
  <w:num w:numId="6" w16cid:durableId="478575213">
    <w:abstractNumId w:val="28"/>
  </w:num>
  <w:num w:numId="7" w16cid:durableId="1821921592">
    <w:abstractNumId w:val="19"/>
  </w:num>
  <w:num w:numId="8" w16cid:durableId="1890219445">
    <w:abstractNumId w:val="49"/>
  </w:num>
  <w:num w:numId="9" w16cid:durableId="420375446">
    <w:abstractNumId w:val="47"/>
  </w:num>
  <w:num w:numId="10" w16cid:durableId="1792169551">
    <w:abstractNumId w:val="15"/>
  </w:num>
  <w:num w:numId="11" w16cid:durableId="1999073858">
    <w:abstractNumId w:val="51"/>
  </w:num>
  <w:num w:numId="12" w16cid:durableId="936133055">
    <w:abstractNumId w:val="73"/>
  </w:num>
  <w:num w:numId="13" w16cid:durableId="658652927">
    <w:abstractNumId w:val="39"/>
  </w:num>
  <w:num w:numId="14" w16cid:durableId="1147549251">
    <w:abstractNumId w:val="81"/>
  </w:num>
  <w:num w:numId="15" w16cid:durableId="53280781">
    <w:abstractNumId w:val="52"/>
  </w:num>
  <w:num w:numId="16" w16cid:durableId="1191644417">
    <w:abstractNumId w:val="78"/>
  </w:num>
  <w:num w:numId="17" w16cid:durableId="1059984075">
    <w:abstractNumId w:val="27"/>
  </w:num>
  <w:num w:numId="18" w16cid:durableId="1133602247">
    <w:abstractNumId w:val="68"/>
  </w:num>
  <w:num w:numId="19" w16cid:durableId="707266168">
    <w:abstractNumId w:val="46"/>
  </w:num>
  <w:num w:numId="20" w16cid:durableId="586690418">
    <w:abstractNumId w:val="23"/>
  </w:num>
  <w:num w:numId="21" w16cid:durableId="1545366519">
    <w:abstractNumId w:val="62"/>
  </w:num>
  <w:num w:numId="22" w16cid:durableId="161437429">
    <w:abstractNumId w:val="20"/>
  </w:num>
  <w:num w:numId="23" w16cid:durableId="1454443093">
    <w:abstractNumId w:val="60"/>
  </w:num>
  <w:num w:numId="24" w16cid:durableId="1752698488">
    <w:abstractNumId w:val="44"/>
  </w:num>
  <w:num w:numId="25" w16cid:durableId="854462862">
    <w:abstractNumId w:val="69"/>
  </w:num>
  <w:num w:numId="26" w16cid:durableId="165362451">
    <w:abstractNumId w:val="54"/>
  </w:num>
  <w:num w:numId="27" w16cid:durableId="1768312151">
    <w:abstractNumId w:val="21"/>
  </w:num>
  <w:num w:numId="28" w16cid:durableId="1129009742">
    <w:abstractNumId w:val="89"/>
  </w:num>
  <w:num w:numId="29" w16cid:durableId="899557844">
    <w:abstractNumId w:val="2"/>
  </w:num>
  <w:num w:numId="30" w16cid:durableId="979651335">
    <w:abstractNumId w:val="12"/>
  </w:num>
  <w:num w:numId="31" w16cid:durableId="240221982">
    <w:abstractNumId w:val="36"/>
  </w:num>
  <w:num w:numId="32" w16cid:durableId="225803892">
    <w:abstractNumId w:val="76"/>
  </w:num>
  <w:num w:numId="33" w16cid:durableId="499273306">
    <w:abstractNumId w:val="56"/>
  </w:num>
  <w:num w:numId="34" w16cid:durableId="1231816458">
    <w:abstractNumId w:val="17"/>
  </w:num>
  <w:num w:numId="35" w16cid:durableId="1086193982">
    <w:abstractNumId w:val="66"/>
  </w:num>
  <w:num w:numId="36" w16cid:durableId="96558482">
    <w:abstractNumId w:val="77"/>
  </w:num>
  <w:num w:numId="37" w16cid:durableId="367878676">
    <w:abstractNumId w:val="40"/>
  </w:num>
  <w:num w:numId="38" w16cid:durableId="1814522753">
    <w:abstractNumId w:val="7"/>
  </w:num>
  <w:num w:numId="39" w16cid:durableId="2040230125">
    <w:abstractNumId w:val="57"/>
  </w:num>
  <w:num w:numId="40" w16cid:durableId="90317792">
    <w:abstractNumId w:val="86"/>
  </w:num>
  <w:num w:numId="41" w16cid:durableId="1536431607">
    <w:abstractNumId w:val="53"/>
  </w:num>
  <w:num w:numId="42" w16cid:durableId="690885509">
    <w:abstractNumId w:val="87"/>
  </w:num>
  <w:num w:numId="43" w16cid:durableId="286740119">
    <w:abstractNumId w:val="14"/>
  </w:num>
  <w:num w:numId="44" w16cid:durableId="1172066145">
    <w:abstractNumId w:val="61"/>
  </w:num>
  <w:num w:numId="45" w16cid:durableId="719404121">
    <w:abstractNumId w:val="80"/>
  </w:num>
  <w:num w:numId="46" w16cid:durableId="695278365">
    <w:abstractNumId w:val="75"/>
  </w:num>
  <w:num w:numId="47" w16cid:durableId="506361671">
    <w:abstractNumId w:val="35"/>
  </w:num>
  <w:num w:numId="48" w16cid:durableId="1925912782">
    <w:abstractNumId w:val="43"/>
  </w:num>
  <w:num w:numId="49" w16cid:durableId="950285995">
    <w:abstractNumId w:val="3"/>
  </w:num>
  <w:num w:numId="50" w16cid:durableId="1142773124">
    <w:abstractNumId w:val="83"/>
  </w:num>
  <w:num w:numId="51" w16cid:durableId="748036279">
    <w:abstractNumId w:val="37"/>
  </w:num>
  <w:num w:numId="52" w16cid:durableId="15818497">
    <w:abstractNumId w:val="38"/>
  </w:num>
  <w:num w:numId="53" w16cid:durableId="454183203">
    <w:abstractNumId w:val="79"/>
  </w:num>
  <w:num w:numId="54" w16cid:durableId="2057535469">
    <w:abstractNumId w:val="84"/>
  </w:num>
  <w:num w:numId="55" w16cid:durableId="561907892">
    <w:abstractNumId w:val="48"/>
  </w:num>
  <w:num w:numId="56" w16cid:durableId="1765490694">
    <w:abstractNumId w:val="13"/>
  </w:num>
  <w:num w:numId="57" w16cid:durableId="2115780137">
    <w:abstractNumId w:val="90"/>
  </w:num>
  <w:num w:numId="58" w16cid:durableId="1980649855">
    <w:abstractNumId w:val="34"/>
  </w:num>
  <w:num w:numId="59" w16cid:durableId="64424866">
    <w:abstractNumId w:val="22"/>
  </w:num>
  <w:num w:numId="60" w16cid:durableId="1544442952">
    <w:abstractNumId w:val="8"/>
  </w:num>
  <w:num w:numId="61" w16cid:durableId="904874916">
    <w:abstractNumId w:val="10"/>
  </w:num>
  <w:num w:numId="62" w16cid:durableId="2053924064">
    <w:abstractNumId w:val="31"/>
  </w:num>
  <w:num w:numId="63" w16cid:durableId="1599218979">
    <w:abstractNumId w:val="5"/>
  </w:num>
  <w:num w:numId="64" w16cid:durableId="522791760">
    <w:abstractNumId w:val="88"/>
  </w:num>
  <w:num w:numId="65" w16cid:durableId="1841038353">
    <w:abstractNumId w:val="33"/>
  </w:num>
  <w:num w:numId="66" w16cid:durableId="280915240">
    <w:abstractNumId w:val="82"/>
  </w:num>
  <w:num w:numId="67" w16cid:durableId="864438113">
    <w:abstractNumId w:val="9"/>
  </w:num>
  <w:num w:numId="68" w16cid:durableId="1202938230">
    <w:abstractNumId w:val="30"/>
  </w:num>
  <w:num w:numId="69" w16cid:durableId="1215044117">
    <w:abstractNumId w:val="64"/>
  </w:num>
  <w:num w:numId="70" w16cid:durableId="1403020071">
    <w:abstractNumId w:val="16"/>
  </w:num>
  <w:num w:numId="71" w16cid:durableId="97532098">
    <w:abstractNumId w:val="41"/>
  </w:num>
  <w:num w:numId="72" w16cid:durableId="1241253215">
    <w:abstractNumId w:val="67"/>
  </w:num>
  <w:num w:numId="73" w16cid:durableId="1507983850">
    <w:abstractNumId w:val="32"/>
  </w:num>
  <w:num w:numId="74" w16cid:durableId="562526756">
    <w:abstractNumId w:val="6"/>
  </w:num>
  <w:num w:numId="75" w16cid:durableId="1649555630">
    <w:abstractNumId w:val="50"/>
  </w:num>
  <w:num w:numId="76" w16cid:durableId="1006857266">
    <w:abstractNumId w:val="18"/>
  </w:num>
  <w:num w:numId="77" w16cid:durableId="2035567469">
    <w:abstractNumId w:val="85"/>
  </w:num>
  <w:num w:numId="78" w16cid:durableId="1667903525">
    <w:abstractNumId w:val="65"/>
  </w:num>
  <w:num w:numId="79" w16cid:durableId="233471793">
    <w:abstractNumId w:val="24"/>
  </w:num>
  <w:num w:numId="80" w16cid:durableId="1310868439">
    <w:abstractNumId w:val="58"/>
  </w:num>
  <w:num w:numId="81" w16cid:durableId="611283398">
    <w:abstractNumId w:val="45"/>
  </w:num>
  <w:num w:numId="82" w16cid:durableId="1678655160">
    <w:abstractNumId w:val="71"/>
  </w:num>
  <w:num w:numId="83" w16cid:durableId="1707753655">
    <w:abstractNumId w:val="59"/>
  </w:num>
  <w:num w:numId="84" w16cid:durableId="90243657">
    <w:abstractNumId w:val="11"/>
  </w:num>
  <w:num w:numId="85" w16cid:durableId="241183119">
    <w:abstractNumId w:val="11"/>
    <w:lvlOverride w:ilvl="1">
      <w:lvl w:ilvl="1">
        <w:numFmt w:val="lowerLetter"/>
        <w:lvlText w:val="%2."/>
        <w:lvlJc w:val="left"/>
      </w:lvl>
    </w:lvlOverride>
  </w:num>
  <w:num w:numId="86" w16cid:durableId="856306555">
    <w:abstractNumId w:val="11"/>
    <w:lvlOverride w:ilvl="1">
      <w:lvl w:ilvl="1">
        <w:numFmt w:val="lowerLetter"/>
        <w:lvlText w:val="%2."/>
        <w:lvlJc w:val="left"/>
      </w:lvl>
    </w:lvlOverride>
  </w:num>
  <w:num w:numId="87" w16cid:durableId="104616339">
    <w:abstractNumId w:val="4"/>
  </w:num>
  <w:num w:numId="88" w16cid:durableId="597175077">
    <w:abstractNumId w:val="26"/>
  </w:num>
  <w:num w:numId="89" w16cid:durableId="197939956">
    <w:abstractNumId w:val="63"/>
  </w:num>
  <w:num w:numId="90" w16cid:durableId="621693025">
    <w:abstractNumId w:val="74"/>
  </w:num>
  <w:num w:numId="91" w16cid:durableId="1701281627">
    <w:abstractNumId w:val="72"/>
  </w:num>
  <w:num w:numId="92" w16cid:durableId="472530376">
    <w:abstractNumId w:val="42"/>
  </w:num>
  <w:num w:numId="93" w16cid:durableId="1141268968">
    <w:abstractNumId w:val="7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53C"/>
    <w:rsid w:val="00010C72"/>
    <w:rsid w:val="00016C4E"/>
    <w:rsid w:val="00017B16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751D1"/>
    <w:rsid w:val="00080607"/>
    <w:rsid w:val="000806C9"/>
    <w:rsid w:val="00082DDA"/>
    <w:rsid w:val="00086423"/>
    <w:rsid w:val="000904F3"/>
    <w:rsid w:val="00090E3B"/>
    <w:rsid w:val="000921F3"/>
    <w:rsid w:val="00096498"/>
    <w:rsid w:val="000A7344"/>
    <w:rsid w:val="000B0280"/>
    <w:rsid w:val="000B0C85"/>
    <w:rsid w:val="000B368B"/>
    <w:rsid w:val="000B5891"/>
    <w:rsid w:val="000B6153"/>
    <w:rsid w:val="000B6D0F"/>
    <w:rsid w:val="000C0779"/>
    <w:rsid w:val="000C5159"/>
    <w:rsid w:val="000C5C39"/>
    <w:rsid w:val="000D2C0A"/>
    <w:rsid w:val="000E13B8"/>
    <w:rsid w:val="000E57FF"/>
    <w:rsid w:val="000F12CA"/>
    <w:rsid w:val="000F2684"/>
    <w:rsid w:val="000F7DC9"/>
    <w:rsid w:val="0011226C"/>
    <w:rsid w:val="00113BC9"/>
    <w:rsid w:val="00117AB0"/>
    <w:rsid w:val="00122665"/>
    <w:rsid w:val="00122766"/>
    <w:rsid w:val="00125EC3"/>
    <w:rsid w:val="00131316"/>
    <w:rsid w:val="001354A4"/>
    <w:rsid w:val="00135E9D"/>
    <w:rsid w:val="001379D8"/>
    <w:rsid w:val="00145FA5"/>
    <w:rsid w:val="0015702C"/>
    <w:rsid w:val="001601C0"/>
    <w:rsid w:val="001604A2"/>
    <w:rsid w:val="001638E4"/>
    <w:rsid w:val="00175356"/>
    <w:rsid w:val="001A102B"/>
    <w:rsid w:val="001A7B9C"/>
    <w:rsid w:val="001B3921"/>
    <w:rsid w:val="001B3F8C"/>
    <w:rsid w:val="001B4442"/>
    <w:rsid w:val="001B5F40"/>
    <w:rsid w:val="001B7F3D"/>
    <w:rsid w:val="001C0B7D"/>
    <w:rsid w:val="001C133B"/>
    <w:rsid w:val="001C283F"/>
    <w:rsid w:val="001D0306"/>
    <w:rsid w:val="001D1CB5"/>
    <w:rsid w:val="001D2274"/>
    <w:rsid w:val="001E1703"/>
    <w:rsid w:val="001E6442"/>
    <w:rsid w:val="00200C8D"/>
    <w:rsid w:val="002033DA"/>
    <w:rsid w:val="00203924"/>
    <w:rsid w:val="00211AF6"/>
    <w:rsid w:val="002151B1"/>
    <w:rsid w:val="0021693F"/>
    <w:rsid w:val="00220A87"/>
    <w:rsid w:val="00221EF8"/>
    <w:rsid w:val="00236856"/>
    <w:rsid w:val="00245CE6"/>
    <w:rsid w:val="00246C40"/>
    <w:rsid w:val="00250705"/>
    <w:rsid w:val="002600DB"/>
    <w:rsid w:val="00260199"/>
    <w:rsid w:val="002638A5"/>
    <w:rsid w:val="00265C70"/>
    <w:rsid w:val="002667BF"/>
    <w:rsid w:val="00270E8C"/>
    <w:rsid w:val="0027502A"/>
    <w:rsid w:val="00276271"/>
    <w:rsid w:val="00276D97"/>
    <w:rsid w:val="00285E44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0FF2"/>
    <w:rsid w:val="002F197E"/>
    <w:rsid w:val="002F3042"/>
    <w:rsid w:val="002F46A5"/>
    <w:rsid w:val="002F6B72"/>
    <w:rsid w:val="002F7636"/>
    <w:rsid w:val="00302937"/>
    <w:rsid w:val="00303712"/>
    <w:rsid w:val="003040CE"/>
    <w:rsid w:val="003118D9"/>
    <w:rsid w:val="00311F95"/>
    <w:rsid w:val="003120BA"/>
    <w:rsid w:val="00312313"/>
    <w:rsid w:val="003163F4"/>
    <w:rsid w:val="00317E3D"/>
    <w:rsid w:val="00321411"/>
    <w:rsid w:val="0032266F"/>
    <w:rsid w:val="00323DB1"/>
    <w:rsid w:val="003246A4"/>
    <w:rsid w:val="00325A20"/>
    <w:rsid w:val="00326D2B"/>
    <w:rsid w:val="003275ED"/>
    <w:rsid w:val="00327A67"/>
    <w:rsid w:val="00333F7F"/>
    <w:rsid w:val="003364A1"/>
    <w:rsid w:val="003414CF"/>
    <w:rsid w:val="00355B87"/>
    <w:rsid w:val="0036430A"/>
    <w:rsid w:val="0036578B"/>
    <w:rsid w:val="00366C82"/>
    <w:rsid w:val="00377078"/>
    <w:rsid w:val="00381734"/>
    <w:rsid w:val="00383CFD"/>
    <w:rsid w:val="00385D68"/>
    <w:rsid w:val="00386451"/>
    <w:rsid w:val="00386DD4"/>
    <w:rsid w:val="003909F5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C757F"/>
    <w:rsid w:val="003D0A01"/>
    <w:rsid w:val="003D3952"/>
    <w:rsid w:val="003D5947"/>
    <w:rsid w:val="003E0570"/>
    <w:rsid w:val="003E183E"/>
    <w:rsid w:val="003E6120"/>
    <w:rsid w:val="003E6B3F"/>
    <w:rsid w:val="003E6E94"/>
    <w:rsid w:val="003E6F39"/>
    <w:rsid w:val="003E719E"/>
    <w:rsid w:val="003F161E"/>
    <w:rsid w:val="003F2ABB"/>
    <w:rsid w:val="003F7A5A"/>
    <w:rsid w:val="004004BC"/>
    <w:rsid w:val="00402F7F"/>
    <w:rsid w:val="0040372A"/>
    <w:rsid w:val="00406E38"/>
    <w:rsid w:val="004101F4"/>
    <w:rsid w:val="004105F2"/>
    <w:rsid w:val="00412657"/>
    <w:rsid w:val="00414ECC"/>
    <w:rsid w:val="00417AF4"/>
    <w:rsid w:val="00417F4D"/>
    <w:rsid w:val="0042016E"/>
    <w:rsid w:val="00424CB3"/>
    <w:rsid w:val="00425767"/>
    <w:rsid w:val="004272B3"/>
    <w:rsid w:val="00431CE9"/>
    <w:rsid w:val="004335A1"/>
    <w:rsid w:val="0043501A"/>
    <w:rsid w:val="00441D33"/>
    <w:rsid w:val="004428A5"/>
    <w:rsid w:val="00454D51"/>
    <w:rsid w:val="004573EE"/>
    <w:rsid w:val="00467311"/>
    <w:rsid w:val="00473FC9"/>
    <w:rsid w:val="00474FAB"/>
    <w:rsid w:val="00482385"/>
    <w:rsid w:val="004829EA"/>
    <w:rsid w:val="0048324E"/>
    <w:rsid w:val="004935B2"/>
    <w:rsid w:val="004953D0"/>
    <w:rsid w:val="00496CEA"/>
    <w:rsid w:val="004A2797"/>
    <w:rsid w:val="004A37BB"/>
    <w:rsid w:val="004B2FA3"/>
    <w:rsid w:val="004B732E"/>
    <w:rsid w:val="004C359E"/>
    <w:rsid w:val="004C7EE5"/>
    <w:rsid w:val="004D4022"/>
    <w:rsid w:val="004D52E4"/>
    <w:rsid w:val="004E3941"/>
    <w:rsid w:val="004E4084"/>
    <w:rsid w:val="004E7D69"/>
    <w:rsid w:val="004F40FC"/>
    <w:rsid w:val="005001D2"/>
    <w:rsid w:val="00501644"/>
    <w:rsid w:val="00503FF0"/>
    <w:rsid w:val="00506BCB"/>
    <w:rsid w:val="005079F1"/>
    <w:rsid w:val="00511AE4"/>
    <w:rsid w:val="00511B2B"/>
    <w:rsid w:val="00511D00"/>
    <w:rsid w:val="00512BD1"/>
    <w:rsid w:val="00514614"/>
    <w:rsid w:val="00521A4D"/>
    <w:rsid w:val="0052265C"/>
    <w:rsid w:val="0052492E"/>
    <w:rsid w:val="00525897"/>
    <w:rsid w:val="00530562"/>
    <w:rsid w:val="00532F0B"/>
    <w:rsid w:val="00540B21"/>
    <w:rsid w:val="005422A1"/>
    <w:rsid w:val="005453C2"/>
    <w:rsid w:val="00560B50"/>
    <w:rsid w:val="0056238B"/>
    <w:rsid w:val="00565C41"/>
    <w:rsid w:val="00567D1E"/>
    <w:rsid w:val="00582A32"/>
    <w:rsid w:val="005834B6"/>
    <w:rsid w:val="005846D2"/>
    <w:rsid w:val="0058683F"/>
    <w:rsid w:val="005907C8"/>
    <w:rsid w:val="005A20E1"/>
    <w:rsid w:val="005A2112"/>
    <w:rsid w:val="005A45E1"/>
    <w:rsid w:val="005D422A"/>
    <w:rsid w:val="005E3725"/>
    <w:rsid w:val="005E5F3C"/>
    <w:rsid w:val="005E6DEE"/>
    <w:rsid w:val="005F6F9A"/>
    <w:rsid w:val="005F747D"/>
    <w:rsid w:val="005F7A49"/>
    <w:rsid w:val="006000F9"/>
    <w:rsid w:val="0060196C"/>
    <w:rsid w:val="00602CD1"/>
    <w:rsid w:val="0060519B"/>
    <w:rsid w:val="00615CBE"/>
    <w:rsid w:val="00617171"/>
    <w:rsid w:val="00617F80"/>
    <w:rsid w:val="00620937"/>
    <w:rsid w:val="006219FD"/>
    <w:rsid w:val="00623075"/>
    <w:rsid w:val="00624750"/>
    <w:rsid w:val="00624799"/>
    <w:rsid w:val="00635E33"/>
    <w:rsid w:val="006470A2"/>
    <w:rsid w:val="00651D76"/>
    <w:rsid w:val="0066143A"/>
    <w:rsid w:val="00662CAD"/>
    <w:rsid w:val="006651BA"/>
    <w:rsid w:val="006676CE"/>
    <w:rsid w:val="00681C05"/>
    <w:rsid w:val="00685982"/>
    <w:rsid w:val="006861A5"/>
    <w:rsid w:val="00686EA5"/>
    <w:rsid w:val="0068773B"/>
    <w:rsid w:val="006908EF"/>
    <w:rsid w:val="006910F2"/>
    <w:rsid w:val="006914C1"/>
    <w:rsid w:val="00691B92"/>
    <w:rsid w:val="006921C7"/>
    <w:rsid w:val="00694F87"/>
    <w:rsid w:val="0069634C"/>
    <w:rsid w:val="006965FB"/>
    <w:rsid w:val="00696902"/>
    <w:rsid w:val="006972DE"/>
    <w:rsid w:val="006B0D46"/>
    <w:rsid w:val="006C0630"/>
    <w:rsid w:val="006C2073"/>
    <w:rsid w:val="006C359C"/>
    <w:rsid w:val="006C5A06"/>
    <w:rsid w:val="006C6945"/>
    <w:rsid w:val="006C7040"/>
    <w:rsid w:val="006D195A"/>
    <w:rsid w:val="006D5D2C"/>
    <w:rsid w:val="006D6136"/>
    <w:rsid w:val="006E152D"/>
    <w:rsid w:val="006E1E91"/>
    <w:rsid w:val="006E21D8"/>
    <w:rsid w:val="006F30A5"/>
    <w:rsid w:val="006F66CA"/>
    <w:rsid w:val="006F6F54"/>
    <w:rsid w:val="0070658A"/>
    <w:rsid w:val="00706F18"/>
    <w:rsid w:val="007131A7"/>
    <w:rsid w:val="0071613B"/>
    <w:rsid w:val="00717B3A"/>
    <w:rsid w:val="007204D3"/>
    <w:rsid w:val="00723BB9"/>
    <w:rsid w:val="0072667C"/>
    <w:rsid w:val="0073201B"/>
    <w:rsid w:val="00735DB1"/>
    <w:rsid w:val="0074195E"/>
    <w:rsid w:val="007431A9"/>
    <w:rsid w:val="007508BA"/>
    <w:rsid w:val="00763D44"/>
    <w:rsid w:val="007729DF"/>
    <w:rsid w:val="00780A5D"/>
    <w:rsid w:val="007844F4"/>
    <w:rsid w:val="00784651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D51D8"/>
    <w:rsid w:val="007D6FB9"/>
    <w:rsid w:val="007E4FDC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1530A"/>
    <w:rsid w:val="00820C9C"/>
    <w:rsid w:val="00823CF7"/>
    <w:rsid w:val="0082592A"/>
    <w:rsid w:val="008308EC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577AA"/>
    <w:rsid w:val="00862F78"/>
    <w:rsid w:val="00872C33"/>
    <w:rsid w:val="008742F3"/>
    <w:rsid w:val="00880C42"/>
    <w:rsid w:val="00891FC2"/>
    <w:rsid w:val="00892EAE"/>
    <w:rsid w:val="00894B38"/>
    <w:rsid w:val="008A4C80"/>
    <w:rsid w:val="008B1320"/>
    <w:rsid w:val="008B5588"/>
    <w:rsid w:val="008C11F3"/>
    <w:rsid w:val="008C274D"/>
    <w:rsid w:val="008C59E8"/>
    <w:rsid w:val="008D133E"/>
    <w:rsid w:val="008D7844"/>
    <w:rsid w:val="008E14C9"/>
    <w:rsid w:val="008E4026"/>
    <w:rsid w:val="008F0BF3"/>
    <w:rsid w:val="008F1BD6"/>
    <w:rsid w:val="008F2371"/>
    <w:rsid w:val="008F4BF9"/>
    <w:rsid w:val="00903619"/>
    <w:rsid w:val="0090372D"/>
    <w:rsid w:val="0090432C"/>
    <w:rsid w:val="00905E29"/>
    <w:rsid w:val="00906114"/>
    <w:rsid w:val="00906C2F"/>
    <w:rsid w:val="00906C54"/>
    <w:rsid w:val="00907536"/>
    <w:rsid w:val="00907D61"/>
    <w:rsid w:val="00907ED9"/>
    <w:rsid w:val="0091094B"/>
    <w:rsid w:val="00910DE3"/>
    <w:rsid w:val="00911092"/>
    <w:rsid w:val="00911193"/>
    <w:rsid w:val="0091162F"/>
    <w:rsid w:val="00915CC0"/>
    <w:rsid w:val="00922CCA"/>
    <w:rsid w:val="00923505"/>
    <w:rsid w:val="009327AA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76A04"/>
    <w:rsid w:val="0098006A"/>
    <w:rsid w:val="0098295E"/>
    <w:rsid w:val="00986C28"/>
    <w:rsid w:val="00986F5B"/>
    <w:rsid w:val="009A4C0E"/>
    <w:rsid w:val="009B6EC7"/>
    <w:rsid w:val="009C5BD1"/>
    <w:rsid w:val="009C675D"/>
    <w:rsid w:val="009D2C47"/>
    <w:rsid w:val="009D2E52"/>
    <w:rsid w:val="009D35A6"/>
    <w:rsid w:val="009D40FD"/>
    <w:rsid w:val="009D555D"/>
    <w:rsid w:val="009D710D"/>
    <w:rsid w:val="009E17CF"/>
    <w:rsid w:val="009E32E3"/>
    <w:rsid w:val="009E4C33"/>
    <w:rsid w:val="009F131C"/>
    <w:rsid w:val="009F2452"/>
    <w:rsid w:val="009F421E"/>
    <w:rsid w:val="009F44ED"/>
    <w:rsid w:val="009F7A31"/>
    <w:rsid w:val="00A002D3"/>
    <w:rsid w:val="00A04A26"/>
    <w:rsid w:val="00A0643F"/>
    <w:rsid w:val="00A06601"/>
    <w:rsid w:val="00A110E3"/>
    <w:rsid w:val="00A114F7"/>
    <w:rsid w:val="00A156DC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0943"/>
    <w:rsid w:val="00A5546A"/>
    <w:rsid w:val="00A56360"/>
    <w:rsid w:val="00A64208"/>
    <w:rsid w:val="00A65BE9"/>
    <w:rsid w:val="00A7138A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A2A96"/>
    <w:rsid w:val="00AB074F"/>
    <w:rsid w:val="00AB782D"/>
    <w:rsid w:val="00AC0C81"/>
    <w:rsid w:val="00AC5470"/>
    <w:rsid w:val="00AC59DC"/>
    <w:rsid w:val="00AC6593"/>
    <w:rsid w:val="00AC70EB"/>
    <w:rsid w:val="00AD1FC3"/>
    <w:rsid w:val="00AD5E08"/>
    <w:rsid w:val="00AF0D3E"/>
    <w:rsid w:val="00AF1D01"/>
    <w:rsid w:val="00AF32FE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044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4D4E"/>
    <w:rsid w:val="00B85A62"/>
    <w:rsid w:val="00B868A0"/>
    <w:rsid w:val="00B86DBA"/>
    <w:rsid w:val="00B909E9"/>
    <w:rsid w:val="00B91413"/>
    <w:rsid w:val="00B9665F"/>
    <w:rsid w:val="00BA24C0"/>
    <w:rsid w:val="00BB6042"/>
    <w:rsid w:val="00BB667E"/>
    <w:rsid w:val="00BC2EE4"/>
    <w:rsid w:val="00BC33E5"/>
    <w:rsid w:val="00BC3473"/>
    <w:rsid w:val="00BC34BA"/>
    <w:rsid w:val="00BC73F0"/>
    <w:rsid w:val="00BC7992"/>
    <w:rsid w:val="00BD1C54"/>
    <w:rsid w:val="00BD27E1"/>
    <w:rsid w:val="00BD2A90"/>
    <w:rsid w:val="00BD312C"/>
    <w:rsid w:val="00BE29DC"/>
    <w:rsid w:val="00BE2A47"/>
    <w:rsid w:val="00BE6860"/>
    <w:rsid w:val="00BE7211"/>
    <w:rsid w:val="00BE79E8"/>
    <w:rsid w:val="00BF0518"/>
    <w:rsid w:val="00BF324B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6CB4"/>
    <w:rsid w:val="00C27558"/>
    <w:rsid w:val="00C32DBF"/>
    <w:rsid w:val="00C34653"/>
    <w:rsid w:val="00C3563B"/>
    <w:rsid w:val="00C42CA4"/>
    <w:rsid w:val="00C44231"/>
    <w:rsid w:val="00C47DBE"/>
    <w:rsid w:val="00C517CB"/>
    <w:rsid w:val="00C606FE"/>
    <w:rsid w:val="00C65061"/>
    <w:rsid w:val="00C656A0"/>
    <w:rsid w:val="00C671EA"/>
    <w:rsid w:val="00C76691"/>
    <w:rsid w:val="00C80985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5A7E"/>
    <w:rsid w:val="00CB67D8"/>
    <w:rsid w:val="00CB78F2"/>
    <w:rsid w:val="00CC2F30"/>
    <w:rsid w:val="00CD02D8"/>
    <w:rsid w:val="00CD7D33"/>
    <w:rsid w:val="00CE24A2"/>
    <w:rsid w:val="00CE2BDB"/>
    <w:rsid w:val="00CE3F71"/>
    <w:rsid w:val="00CE573F"/>
    <w:rsid w:val="00CE7837"/>
    <w:rsid w:val="00CE7886"/>
    <w:rsid w:val="00CF1354"/>
    <w:rsid w:val="00CF1B98"/>
    <w:rsid w:val="00D02371"/>
    <w:rsid w:val="00D04E0A"/>
    <w:rsid w:val="00D07D29"/>
    <w:rsid w:val="00D11F73"/>
    <w:rsid w:val="00D12DAA"/>
    <w:rsid w:val="00D1700B"/>
    <w:rsid w:val="00D209D1"/>
    <w:rsid w:val="00D22594"/>
    <w:rsid w:val="00D22AD3"/>
    <w:rsid w:val="00D40102"/>
    <w:rsid w:val="00D4116C"/>
    <w:rsid w:val="00D4269C"/>
    <w:rsid w:val="00D63AEB"/>
    <w:rsid w:val="00D64789"/>
    <w:rsid w:val="00D67253"/>
    <w:rsid w:val="00D76515"/>
    <w:rsid w:val="00D825E8"/>
    <w:rsid w:val="00D843A0"/>
    <w:rsid w:val="00D85745"/>
    <w:rsid w:val="00D86870"/>
    <w:rsid w:val="00D9398B"/>
    <w:rsid w:val="00DA5908"/>
    <w:rsid w:val="00DC364C"/>
    <w:rsid w:val="00DC4471"/>
    <w:rsid w:val="00DC45F2"/>
    <w:rsid w:val="00DD3C68"/>
    <w:rsid w:val="00DD4CAF"/>
    <w:rsid w:val="00DE121C"/>
    <w:rsid w:val="00DE1ACC"/>
    <w:rsid w:val="00DE1AEF"/>
    <w:rsid w:val="00DF189B"/>
    <w:rsid w:val="00DF53AD"/>
    <w:rsid w:val="00DF53B9"/>
    <w:rsid w:val="00DF5C55"/>
    <w:rsid w:val="00DF7A47"/>
    <w:rsid w:val="00E01025"/>
    <w:rsid w:val="00E03A96"/>
    <w:rsid w:val="00E10B0C"/>
    <w:rsid w:val="00E120D9"/>
    <w:rsid w:val="00E170FC"/>
    <w:rsid w:val="00E2262E"/>
    <w:rsid w:val="00E262BC"/>
    <w:rsid w:val="00E362B1"/>
    <w:rsid w:val="00E46FB5"/>
    <w:rsid w:val="00E47679"/>
    <w:rsid w:val="00E50895"/>
    <w:rsid w:val="00E50DCF"/>
    <w:rsid w:val="00E53AC5"/>
    <w:rsid w:val="00E55DB0"/>
    <w:rsid w:val="00E56859"/>
    <w:rsid w:val="00E57033"/>
    <w:rsid w:val="00E673BB"/>
    <w:rsid w:val="00E71B4C"/>
    <w:rsid w:val="00E92E3A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3AF0"/>
    <w:rsid w:val="00EC4169"/>
    <w:rsid w:val="00EC43D8"/>
    <w:rsid w:val="00EC5D2D"/>
    <w:rsid w:val="00ED3172"/>
    <w:rsid w:val="00ED766B"/>
    <w:rsid w:val="00EE618E"/>
    <w:rsid w:val="00EE7206"/>
    <w:rsid w:val="00EE78BC"/>
    <w:rsid w:val="00EF2415"/>
    <w:rsid w:val="00EF5F30"/>
    <w:rsid w:val="00EF6AF1"/>
    <w:rsid w:val="00F0407A"/>
    <w:rsid w:val="00F15231"/>
    <w:rsid w:val="00F17459"/>
    <w:rsid w:val="00F20479"/>
    <w:rsid w:val="00F2189D"/>
    <w:rsid w:val="00F3405A"/>
    <w:rsid w:val="00F34719"/>
    <w:rsid w:val="00F41D8C"/>
    <w:rsid w:val="00F43B04"/>
    <w:rsid w:val="00F45F35"/>
    <w:rsid w:val="00F615BF"/>
    <w:rsid w:val="00F62A91"/>
    <w:rsid w:val="00F62F59"/>
    <w:rsid w:val="00F63918"/>
    <w:rsid w:val="00F63E14"/>
    <w:rsid w:val="00F66247"/>
    <w:rsid w:val="00F678FC"/>
    <w:rsid w:val="00F704CD"/>
    <w:rsid w:val="00F71435"/>
    <w:rsid w:val="00F72A9C"/>
    <w:rsid w:val="00F80F7D"/>
    <w:rsid w:val="00F874F6"/>
    <w:rsid w:val="00F923F7"/>
    <w:rsid w:val="00F93BA9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062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3B8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ий текст з від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Strong"/>
    <w:basedOn w:val="a0"/>
    <w:uiPriority w:val="22"/>
    <w:qFormat/>
    <w:rsid w:val="00D825E8"/>
    <w:rPr>
      <w:b/>
      <w:bCs/>
    </w:rPr>
  </w:style>
  <w:style w:type="character" w:styleId="af9">
    <w:name w:val="Unresolved Mention"/>
    <w:basedOn w:val="a0"/>
    <w:uiPriority w:val="99"/>
    <w:semiHidden/>
    <w:unhideWhenUsed/>
    <w:rsid w:val="00AC6593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963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69634C"/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6651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643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7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7618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19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405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233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89920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786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15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951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765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343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062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5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7275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0192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6402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30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069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983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786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913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260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889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35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1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958</TotalTime>
  <Pages>3</Pages>
  <Words>1363</Words>
  <Characters>778</Characters>
  <Application>Microsoft Office Word</Application>
  <DocSecurity>0</DocSecurity>
  <Lines>6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Микола Трофімчук</cp:lastModifiedBy>
  <cp:revision>99</cp:revision>
  <cp:lastPrinted>2025-10-08T16:36:00Z</cp:lastPrinted>
  <dcterms:created xsi:type="dcterms:W3CDTF">2018-06-18T19:06:00Z</dcterms:created>
  <dcterms:modified xsi:type="dcterms:W3CDTF">2025-10-08T16:41:00Z</dcterms:modified>
</cp:coreProperties>
</file>