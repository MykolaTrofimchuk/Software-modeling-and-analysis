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1D0F6" w14:textId="7054424E" w:rsidR="00706F18" w:rsidRPr="00062447" w:rsidRDefault="00706F18" w:rsidP="00706F1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2A2E32">
        <w:rPr>
          <w:rFonts w:ascii="Times New Roman" w:hAnsi="Times New Roman"/>
          <w:b/>
          <w:bCs/>
          <w:sz w:val="28"/>
          <w:szCs w:val="28"/>
        </w:rPr>
        <w:t>Лабораторна №</w:t>
      </w:r>
      <w:r w:rsidR="00062447" w:rsidRPr="00062447">
        <w:rPr>
          <w:rFonts w:ascii="Times New Roman" w:hAnsi="Times New Roman"/>
          <w:b/>
          <w:bCs/>
          <w:sz w:val="28"/>
          <w:szCs w:val="28"/>
          <w:lang w:val="ru-RU"/>
        </w:rPr>
        <w:t>3</w:t>
      </w:r>
    </w:p>
    <w:p w14:paraId="799A4508" w14:textId="6F9D5A88" w:rsidR="00706F18" w:rsidRPr="00062447" w:rsidRDefault="00062447" w:rsidP="00706F1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РОЗРОБКА ДІАГРАМ КЛАСІВ СИСТЕМИ</w:t>
      </w:r>
    </w:p>
    <w:p w14:paraId="2E5731AD" w14:textId="33C5F0C4" w:rsidR="00706F18" w:rsidRPr="007A24B2" w:rsidRDefault="00706F18" w:rsidP="00706F18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7A24B2">
        <w:rPr>
          <w:rFonts w:ascii="Times New Roman" w:hAnsi="Times New Roman"/>
          <w:b/>
          <w:bCs/>
          <w:sz w:val="28"/>
          <w:szCs w:val="28"/>
        </w:rPr>
        <w:t xml:space="preserve">Мета: </w:t>
      </w:r>
      <w:r w:rsidR="00062447" w:rsidRPr="00062447">
        <w:rPr>
          <w:rFonts w:ascii="Times New Roman" w:hAnsi="Times New Roman"/>
          <w:sz w:val="28"/>
          <w:szCs w:val="28"/>
        </w:rPr>
        <w:t>набуття практичних навичок щодо побудови та використання діаграм класів системи</w:t>
      </w:r>
      <w:r>
        <w:rPr>
          <w:rFonts w:ascii="Times New Roman" w:hAnsi="Times New Roman"/>
          <w:sz w:val="28"/>
          <w:szCs w:val="28"/>
        </w:rPr>
        <w:t>.</w:t>
      </w:r>
    </w:p>
    <w:p w14:paraId="40078D51" w14:textId="231EC534" w:rsidR="00C34653" w:rsidRPr="00C34653" w:rsidRDefault="00C34653" w:rsidP="00C34653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Х</w:t>
      </w:r>
      <w:r>
        <w:rPr>
          <w:rFonts w:ascii="Times New Roman" w:hAnsi="Times New Roman"/>
          <w:b/>
          <w:bCs/>
          <w:sz w:val="28"/>
          <w:szCs w:val="28"/>
        </w:rPr>
        <w:t>ід роботи</w:t>
      </w:r>
    </w:p>
    <w:p w14:paraId="2A4E832B" w14:textId="210ADE7E" w:rsidR="00C34653" w:rsidRPr="00C34653" w:rsidRDefault="00C34653" w:rsidP="00C34653">
      <w:pPr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u w:val="single"/>
          <w:lang w:val="ru-RU"/>
        </w:rPr>
      </w:pPr>
      <w:r w:rsidRPr="002A2E32">
        <w:rPr>
          <w:rFonts w:ascii="Times New Roman" w:hAnsi="Times New Roman"/>
          <w:i/>
          <w:iCs/>
          <w:sz w:val="28"/>
          <w:szCs w:val="28"/>
          <w:u w:val="single"/>
        </w:rPr>
        <w:t xml:space="preserve">«Онлайн-сервіс для підбору </w:t>
      </w:r>
      <w:r>
        <w:rPr>
          <w:rFonts w:ascii="Times New Roman" w:hAnsi="Times New Roman"/>
          <w:i/>
          <w:iCs/>
          <w:sz w:val="28"/>
          <w:szCs w:val="28"/>
          <w:u w:val="single"/>
        </w:rPr>
        <w:t>авто</w:t>
      </w:r>
      <w:r w:rsidRPr="002A2E32">
        <w:rPr>
          <w:rFonts w:ascii="Times New Roman" w:hAnsi="Times New Roman"/>
          <w:i/>
          <w:iCs/>
          <w:sz w:val="28"/>
          <w:szCs w:val="28"/>
          <w:u w:val="single"/>
        </w:rPr>
        <w:t>запчастин»</w:t>
      </w:r>
    </w:p>
    <w:p w14:paraId="6D40098A" w14:textId="131EB334" w:rsidR="00706F18" w:rsidRPr="00062447" w:rsidRDefault="00706F18" w:rsidP="00C34653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</w:pPr>
      <w:r w:rsidRPr="00706F18">
        <w:rPr>
          <w:rFonts w:ascii="Times New Roman" w:hAnsi="Times New Roman"/>
          <w:b/>
          <w:bCs/>
          <w:i/>
          <w:iCs/>
          <w:sz w:val="28"/>
          <w:szCs w:val="28"/>
        </w:rPr>
        <w:t>Завдання</w:t>
      </w:r>
      <w:r w:rsidRPr="00062447">
        <w:rPr>
          <w:rFonts w:ascii="Times New Roman" w:hAnsi="Times New Roman"/>
          <w:b/>
          <w:bCs/>
          <w:i/>
          <w:iCs/>
          <w:sz w:val="28"/>
          <w:szCs w:val="28"/>
          <w:lang w:val="ru-RU"/>
        </w:rPr>
        <w:t>.</w:t>
      </w:r>
      <w:r w:rsidRPr="00706F18">
        <w:rPr>
          <w:rFonts w:ascii="Times New Roman" w:hAnsi="Times New Roman"/>
          <w:b/>
          <w:bCs/>
          <w:i/>
          <w:iCs/>
          <w:sz w:val="28"/>
          <w:szCs w:val="28"/>
        </w:rPr>
        <w:t xml:space="preserve"> </w:t>
      </w:r>
    </w:p>
    <w:p w14:paraId="5126D335" w14:textId="77777777" w:rsidR="00EE71DB" w:rsidRDefault="00EE71DB" w:rsidP="00C346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E71DB">
        <w:rPr>
          <w:rFonts w:ascii="Times New Roman" w:hAnsi="Times New Roman"/>
          <w:sz w:val="28"/>
          <w:szCs w:val="28"/>
        </w:rPr>
        <w:t>Побудувати діаграму класів системи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E71DB">
        <w:rPr>
          <w:rFonts w:ascii="Times New Roman" w:hAnsi="Times New Roman"/>
          <w:sz w:val="28"/>
          <w:szCs w:val="28"/>
        </w:rPr>
        <w:t xml:space="preserve">Для цього: </w:t>
      </w:r>
    </w:p>
    <w:p w14:paraId="579B0206" w14:textId="3B159BCB" w:rsidR="00EE71DB" w:rsidRDefault="00EE71DB" w:rsidP="00C346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E71DB">
        <w:rPr>
          <w:rFonts w:ascii="Times New Roman" w:hAnsi="Times New Roman"/>
          <w:sz w:val="28"/>
          <w:szCs w:val="28"/>
        </w:rPr>
        <w:t>1. Визначити основні класи</w:t>
      </w:r>
    </w:p>
    <w:p w14:paraId="34F3B2DD" w14:textId="13D8EB8D" w:rsidR="00EE71DB" w:rsidRDefault="00EE71DB" w:rsidP="00C346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E71DB">
        <w:rPr>
          <w:rFonts w:ascii="Times New Roman" w:hAnsi="Times New Roman"/>
          <w:sz w:val="28"/>
          <w:szCs w:val="28"/>
        </w:rPr>
        <w:t>2. Ідентифікувати атрибути класів</w:t>
      </w:r>
    </w:p>
    <w:p w14:paraId="170B11AF" w14:textId="0CECBDDD" w:rsidR="00EE71DB" w:rsidRDefault="00EE71DB" w:rsidP="00C346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E71DB">
        <w:rPr>
          <w:rFonts w:ascii="Times New Roman" w:hAnsi="Times New Roman"/>
          <w:sz w:val="28"/>
          <w:szCs w:val="28"/>
        </w:rPr>
        <w:t xml:space="preserve">3. Визначити методи класів </w:t>
      </w:r>
    </w:p>
    <w:p w14:paraId="26A9AA03" w14:textId="616B1C94" w:rsidR="00706F18" w:rsidRDefault="00EE71DB" w:rsidP="00C346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E71DB">
        <w:rPr>
          <w:rFonts w:ascii="Times New Roman" w:hAnsi="Times New Roman"/>
          <w:sz w:val="28"/>
          <w:szCs w:val="28"/>
        </w:rPr>
        <w:t xml:space="preserve">4. Реалізувати </w:t>
      </w:r>
      <w:proofErr w:type="spellStart"/>
      <w:r w:rsidRPr="00EE71DB">
        <w:rPr>
          <w:rFonts w:ascii="Times New Roman" w:hAnsi="Times New Roman"/>
          <w:sz w:val="28"/>
          <w:szCs w:val="28"/>
        </w:rPr>
        <w:t>зв‘язкі</w:t>
      </w:r>
      <w:proofErr w:type="spellEnd"/>
      <w:r w:rsidRPr="00EE71DB">
        <w:rPr>
          <w:rFonts w:ascii="Times New Roman" w:hAnsi="Times New Roman"/>
          <w:sz w:val="28"/>
          <w:szCs w:val="28"/>
        </w:rPr>
        <w:t xml:space="preserve"> між класами.</w:t>
      </w:r>
    </w:p>
    <w:p w14:paraId="2F1362BE" w14:textId="5955BA8C" w:rsidR="00C2104B" w:rsidRPr="00C2104B" w:rsidRDefault="00C2104B" w:rsidP="00C2104B">
      <w:pPr>
        <w:spacing w:after="0" w:line="360" w:lineRule="auto"/>
        <w:ind w:firstLine="567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C2104B">
        <w:rPr>
          <w:rFonts w:ascii="Times New Roman" w:hAnsi="Times New Roman"/>
          <w:b/>
          <w:bCs/>
          <w:i/>
          <w:iCs/>
          <w:sz w:val="28"/>
          <w:szCs w:val="28"/>
        </w:rPr>
        <w:t>1</w:t>
      </w:r>
      <w:r w:rsidR="00203390" w:rsidRPr="00203390">
        <w:rPr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C2104B">
        <w:rPr>
          <w:rFonts w:ascii="Times New Roman" w:hAnsi="Times New Roman"/>
          <w:b/>
          <w:bCs/>
          <w:i/>
          <w:iCs/>
          <w:sz w:val="28"/>
          <w:szCs w:val="28"/>
        </w:rPr>
        <w:t xml:space="preserve"> Основні класи та їхня відповідальність</w:t>
      </w:r>
    </w:p>
    <w:p w14:paraId="15BFEBD1" w14:textId="77777777" w:rsidR="00C2104B" w:rsidRPr="00C2104B" w:rsidRDefault="00C2104B" w:rsidP="00C2104B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C2104B">
        <w:rPr>
          <w:rFonts w:ascii="Times New Roman" w:hAnsi="Times New Roman"/>
          <w:sz w:val="28"/>
          <w:szCs w:val="28"/>
        </w:rPr>
        <w:t>Система складається з 8 основних класів. Кожен клас відповідає за певну частину функціональності:</w:t>
      </w:r>
    </w:p>
    <w:p w14:paraId="7EC66DC4" w14:textId="77777777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2104B">
        <w:rPr>
          <w:rFonts w:ascii="Times New Roman" w:hAnsi="Times New Roman"/>
          <w:b/>
          <w:bCs/>
          <w:sz w:val="28"/>
          <w:szCs w:val="28"/>
        </w:rPr>
        <w:t>User</w:t>
      </w:r>
      <w:proofErr w:type="spellEnd"/>
      <w:r w:rsidRPr="00C2104B">
        <w:rPr>
          <w:rFonts w:ascii="Times New Roman" w:hAnsi="Times New Roman"/>
          <w:b/>
          <w:bCs/>
          <w:sz w:val="28"/>
          <w:szCs w:val="28"/>
        </w:rPr>
        <w:t xml:space="preserve"> (абстрактний клас)</w:t>
      </w:r>
      <w:r w:rsidRPr="00C2104B">
        <w:rPr>
          <w:rFonts w:ascii="Times New Roman" w:hAnsi="Times New Roman"/>
          <w:sz w:val="28"/>
          <w:szCs w:val="28"/>
        </w:rPr>
        <w:t>: Базовий клас для всіх користувачів системи. Відповідає за загальні операції, такі як реєстрація, авторизація та керування профілем. Він є шаблоном для похідних класів і не створюється безпосередньо.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020"/>
        <w:gridCol w:w="854"/>
        <w:gridCol w:w="6729"/>
      </w:tblGrid>
      <w:tr w:rsidR="00C2104B" w:rsidRPr="00C2104B" w14:paraId="05E14ACF" w14:textId="77777777" w:rsidTr="00C2104B">
        <w:tc>
          <w:tcPr>
            <w:tcW w:w="2020" w:type="dxa"/>
            <w:hideMark/>
          </w:tcPr>
          <w:p w14:paraId="1D6DE4ED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Атрибути</w:t>
            </w:r>
          </w:p>
        </w:tc>
        <w:tc>
          <w:tcPr>
            <w:tcW w:w="0" w:type="auto"/>
            <w:hideMark/>
          </w:tcPr>
          <w:p w14:paraId="1BF42128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7FA8B2D3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C2104B" w:rsidRPr="00C2104B" w14:paraId="52131649" w14:textId="77777777" w:rsidTr="00C2104B">
        <w:tc>
          <w:tcPr>
            <w:tcW w:w="2020" w:type="dxa"/>
            <w:hideMark/>
          </w:tcPr>
          <w:p w14:paraId="2EFF87F2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1C0F10DA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09064F0B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Унікальний ідентифікатор користувача.</w:t>
            </w:r>
          </w:p>
        </w:tc>
      </w:tr>
      <w:tr w:rsidR="00C2104B" w:rsidRPr="00C2104B" w14:paraId="53D461E5" w14:textId="77777777" w:rsidTr="00C2104B">
        <w:tc>
          <w:tcPr>
            <w:tcW w:w="2020" w:type="dxa"/>
            <w:hideMark/>
          </w:tcPr>
          <w:p w14:paraId="414ADEB0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704DDC8D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6130C86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Електронна пошта для авторизації.</w:t>
            </w:r>
          </w:p>
        </w:tc>
      </w:tr>
      <w:tr w:rsidR="00C2104B" w:rsidRPr="00C2104B" w14:paraId="1D1373B0" w14:textId="77777777" w:rsidTr="00C2104B">
        <w:tc>
          <w:tcPr>
            <w:tcW w:w="2020" w:type="dxa"/>
            <w:hideMark/>
          </w:tcPr>
          <w:p w14:paraId="15BC79B7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7A962E0E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E71C159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 xml:space="preserve">Пароль (зберігається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хешованим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 для безпеки).</w:t>
            </w:r>
          </w:p>
        </w:tc>
      </w:tr>
      <w:tr w:rsidR="00C2104B" w:rsidRPr="00C2104B" w14:paraId="4EDFBF7C" w14:textId="77777777" w:rsidTr="00C2104B">
        <w:tc>
          <w:tcPr>
            <w:tcW w:w="2020" w:type="dxa"/>
            <w:hideMark/>
          </w:tcPr>
          <w:p w14:paraId="0E49E043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role</w:t>
            </w:r>
            <w:proofErr w:type="spellEnd"/>
          </w:p>
        </w:tc>
        <w:tc>
          <w:tcPr>
            <w:tcW w:w="0" w:type="auto"/>
            <w:hideMark/>
          </w:tcPr>
          <w:p w14:paraId="432D1C18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49B8F93" w14:textId="305073DD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Роль користувача (наприклад, "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buyer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", "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supplier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", "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admin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").</w:t>
            </w:r>
          </w:p>
        </w:tc>
      </w:tr>
    </w:tbl>
    <w:p w14:paraId="78C1E404" w14:textId="77777777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vanish/>
          <w:sz w:val="28"/>
          <w:szCs w:val="28"/>
        </w:rPr>
      </w:pPr>
    </w:p>
    <w:p w14:paraId="74F39FE6" w14:textId="77777777" w:rsidR="00C2104B" w:rsidRDefault="00C2104B" w:rsidP="00C2104B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0F4CBA2B" w14:textId="77777777" w:rsidR="00C2104B" w:rsidRDefault="00C2104B" w:rsidP="00C2104B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386BFC3C" w14:textId="77777777" w:rsidR="00C2104B" w:rsidRDefault="00C2104B" w:rsidP="00C2104B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3A62EF6C" w14:textId="77777777" w:rsidR="00C2104B" w:rsidRDefault="00C2104B" w:rsidP="00C2104B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2020"/>
        <w:gridCol w:w="1404"/>
        <w:gridCol w:w="5645"/>
      </w:tblGrid>
      <w:tr w:rsidR="00C2104B" w:rsidRPr="00C2104B" w14:paraId="6EDAE487" w14:textId="77777777" w:rsidTr="007F3DE1">
        <w:tc>
          <w:tcPr>
            <w:tcW w:w="1452" w:type="dxa"/>
          </w:tcPr>
          <w:p w14:paraId="17C1318F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Методи</w:t>
            </w:r>
          </w:p>
        </w:tc>
        <w:tc>
          <w:tcPr>
            <w:tcW w:w="0" w:type="auto"/>
          </w:tcPr>
          <w:p w14:paraId="6996E834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Повертає</w:t>
            </w:r>
          </w:p>
        </w:tc>
        <w:tc>
          <w:tcPr>
            <w:tcW w:w="0" w:type="auto"/>
          </w:tcPr>
          <w:p w14:paraId="5D570801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C2104B" w:rsidRPr="00C2104B" w14:paraId="5E75FDF6" w14:textId="77777777" w:rsidTr="007F3DE1">
        <w:tc>
          <w:tcPr>
            <w:tcW w:w="1452" w:type="dxa"/>
          </w:tcPr>
          <w:p w14:paraId="5E7E0AE6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register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2474FD23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371FEA8D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Реєстрація нового користувача в системі.</w:t>
            </w:r>
          </w:p>
        </w:tc>
      </w:tr>
      <w:tr w:rsidR="00C2104B" w:rsidRPr="00C2104B" w14:paraId="3106510F" w14:textId="77777777" w:rsidTr="007F3DE1">
        <w:tc>
          <w:tcPr>
            <w:tcW w:w="1452" w:type="dxa"/>
          </w:tcPr>
          <w:p w14:paraId="6F9C9EEE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login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668A051F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0" w:type="auto"/>
          </w:tcPr>
          <w:p w14:paraId="57F36F6B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 xml:space="preserve">Авторизація; повертає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true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, якщо успішно.</w:t>
            </w:r>
          </w:p>
        </w:tc>
      </w:tr>
      <w:tr w:rsidR="00C2104B" w:rsidRPr="00C2104B" w14:paraId="3B1573F8" w14:textId="77777777" w:rsidTr="007F3DE1">
        <w:tc>
          <w:tcPr>
            <w:tcW w:w="1452" w:type="dxa"/>
          </w:tcPr>
          <w:p w14:paraId="5A608995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editProfile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448B10DD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2612D22B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Редагування профілю 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password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 тощо).</w:t>
            </w:r>
          </w:p>
        </w:tc>
      </w:tr>
      <w:tr w:rsidR="00C2104B" w:rsidRPr="00C2104B" w14:paraId="72FDC02A" w14:textId="77777777" w:rsidTr="007F3DE1">
        <w:tc>
          <w:tcPr>
            <w:tcW w:w="1452" w:type="dxa"/>
          </w:tcPr>
          <w:p w14:paraId="410EBB59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deleteAccount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6D361F65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505F4C44" w14:textId="77777777" w:rsidR="00C2104B" w:rsidRPr="00C2104B" w:rsidRDefault="00C2104B" w:rsidP="007F3DE1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Видалення облікового запису.</w:t>
            </w:r>
          </w:p>
        </w:tc>
      </w:tr>
    </w:tbl>
    <w:p w14:paraId="076A6569" w14:textId="77777777" w:rsidR="00C2104B" w:rsidRPr="00C2104B" w:rsidRDefault="00C2104B" w:rsidP="00C2104B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1812F1CF" w14:textId="2743F3FB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2104B">
        <w:rPr>
          <w:rFonts w:ascii="Times New Roman" w:hAnsi="Times New Roman"/>
          <w:b/>
          <w:bCs/>
          <w:sz w:val="28"/>
          <w:szCs w:val="28"/>
        </w:rPr>
        <w:t>Buyer</w:t>
      </w:r>
      <w:proofErr w:type="spellEnd"/>
      <w:r w:rsidRPr="00C2104B">
        <w:rPr>
          <w:rFonts w:ascii="Times New Roman" w:hAnsi="Times New Roman"/>
          <w:b/>
          <w:bCs/>
          <w:sz w:val="28"/>
          <w:szCs w:val="28"/>
        </w:rPr>
        <w:t xml:space="preserve"> (похідний від </w:t>
      </w:r>
      <w:proofErr w:type="spellStart"/>
      <w:r w:rsidRPr="00C2104B">
        <w:rPr>
          <w:rFonts w:ascii="Times New Roman" w:hAnsi="Times New Roman"/>
          <w:b/>
          <w:bCs/>
          <w:sz w:val="28"/>
          <w:szCs w:val="28"/>
        </w:rPr>
        <w:t>User</w:t>
      </w:r>
      <w:proofErr w:type="spellEnd"/>
      <w:r w:rsidRPr="00C2104B">
        <w:rPr>
          <w:rFonts w:ascii="Times New Roman" w:hAnsi="Times New Roman"/>
          <w:b/>
          <w:bCs/>
          <w:sz w:val="28"/>
          <w:szCs w:val="28"/>
        </w:rPr>
        <w:t>)</w:t>
      </w:r>
      <w:r w:rsidRPr="00C2104B">
        <w:rPr>
          <w:rFonts w:ascii="Times New Roman" w:hAnsi="Times New Roman"/>
          <w:sz w:val="28"/>
          <w:szCs w:val="28"/>
        </w:rPr>
        <w:t>: Представляє покупця (кінцевого користувача). Відповідає за взаємодію з транспортними засобами, пошуком запчастин, замовленнями та відгуками.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3402"/>
        <w:gridCol w:w="1984"/>
        <w:gridCol w:w="4217"/>
      </w:tblGrid>
      <w:tr w:rsidR="00C2104B" w:rsidRPr="00C2104B" w14:paraId="766E6A30" w14:textId="77777777" w:rsidTr="00C2104B">
        <w:tc>
          <w:tcPr>
            <w:tcW w:w="3402" w:type="dxa"/>
            <w:hideMark/>
          </w:tcPr>
          <w:p w14:paraId="29D3611A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Атрибути</w:t>
            </w:r>
          </w:p>
        </w:tc>
        <w:tc>
          <w:tcPr>
            <w:tcW w:w="1984" w:type="dxa"/>
            <w:hideMark/>
          </w:tcPr>
          <w:p w14:paraId="2D40E030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4217" w:type="dxa"/>
            <w:hideMark/>
          </w:tcPr>
          <w:p w14:paraId="2CE55EB1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C2104B" w:rsidRPr="00C2104B" w14:paraId="44F4EB58" w14:textId="77777777" w:rsidTr="00C2104B">
        <w:tc>
          <w:tcPr>
            <w:tcW w:w="3402" w:type="dxa"/>
            <w:hideMark/>
          </w:tcPr>
          <w:p w14:paraId="04ECB4FE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vehicles</w:t>
            </w:r>
            <w:proofErr w:type="spellEnd"/>
          </w:p>
        </w:tc>
        <w:tc>
          <w:tcPr>
            <w:tcW w:w="1984" w:type="dxa"/>
            <w:hideMark/>
          </w:tcPr>
          <w:p w14:paraId="07E82A00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Vehicle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4217" w:type="dxa"/>
            <w:hideMark/>
          </w:tcPr>
          <w:p w14:paraId="709FFE8A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Список транспортних засобів, пов'язаних з покупцем.</w:t>
            </w:r>
          </w:p>
        </w:tc>
      </w:tr>
      <w:tr w:rsidR="00C2104B" w:rsidRPr="00C2104B" w14:paraId="2845D5D6" w14:textId="77777777" w:rsidTr="00C2104B">
        <w:tc>
          <w:tcPr>
            <w:tcW w:w="3402" w:type="dxa"/>
            <w:hideMark/>
          </w:tcPr>
          <w:p w14:paraId="02F56883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orders</w:t>
            </w:r>
            <w:proofErr w:type="spellEnd"/>
          </w:p>
        </w:tc>
        <w:tc>
          <w:tcPr>
            <w:tcW w:w="1984" w:type="dxa"/>
            <w:hideMark/>
          </w:tcPr>
          <w:p w14:paraId="1BB71F64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Order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4217" w:type="dxa"/>
            <w:hideMark/>
          </w:tcPr>
          <w:p w14:paraId="5B3C02D7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Список замовлень покупця.</w:t>
            </w:r>
          </w:p>
        </w:tc>
      </w:tr>
      <w:tr w:rsidR="00C2104B" w:rsidRPr="00C2104B" w14:paraId="288D39FA" w14:textId="77777777" w:rsidTr="00C2104B">
        <w:tc>
          <w:tcPr>
            <w:tcW w:w="3402" w:type="dxa"/>
            <w:hideMark/>
          </w:tcPr>
          <w:p w14:paraId="1A294384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reviews</w:t>
            </w:r>
            <w:proofErr w:type="spellEnd"/>
          </w:p>
        </w:tc>
        <w:tc>
          <w:tcPr>
            <w:tcW w:w="1984" w:type="dxa"/>
            <w:hideMark/>
          </w:tcPr>
          <w:p w14:paraId="3C0FF173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Review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4217" w:type="dxa"/>
            <w:hideMark/>
          </w:tcPr>
          <w:p w14:paraId="4AAEA217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Список відгуків, написаних покупцем.</w:t>
            </w:r>
          </w:p>
        </w:tc>
      </w:tr>
      <w:tr w:rsidR="00C2104B" w:rsidRPr="00C2104B" w14:paraId="76C123B7" w14:textId="77777777" w:rsidTr="00C2104B">
        <w:tc>
          <w:tcPr>
            <w:tcW w:w="3402" w:type="dxa"/>
          </w:tcPr>
          <w:p w14:paraId="2EF5A8FD" w14:textId="6936D238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Методи</w:t>
            </w:r>
          </w:p>
        </w:tc>
        <w:tc>
          <w:tcPr>
            <w:tcW w:w="1984" w:type="dxa"/>
          </w:tcPr>
          <w:p w14:paraId="2160CB01" w14:textId="772BA208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Повертає</w:t>
            </w:r>
          </w:p>
        </w:tc>
        <w:tc>
          <w:tcPr>
            <w:tcW w:w="4217" w:type="dxa"/>
          </w:tcPr>
          <w:p w14:paraId="195897B8" w14:textId="5FF3F821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C2104B" w:rsidRPr="00C2104B" w14:paraId="6ED25A7B" w14:textId="77777777" w:rsidTr="00C2104B">
        <w:tc>
          <w:tcPr>
            <w:tcW w:w="3402" w:type="dxa"/>
          </w:tcPr>
          <w:p w14:paraId="7C50403B" w14:textId="2D82E122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addVehicle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vehicle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Vehicle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2DBD0355" w14:textId="11039259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4217" w:type="dxa"/>
          </w:tcPr>
          <w:p w14:paraId="47359CEF" w14:textId="51120E43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Додавання транспортного засобу до профілю.</w:t>
            </w:r>
          </w:p>
        </w:tc>
      </w:tr>
      <w:tr w:rsidR="00C2104B" w:rsidRPr="00C2104B" w14:paraId="2575756A" w14:textId="77777777" w:rsidTr="00C2104B">
        <w:tc>
          <w:tcPr>
            <w:tcW w:w="3402" w:type="dxa"/>
          </w:tcPr>
          <w:p w14:paraId="157CC733" w14:textId="3CBA0771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searchParts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query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6EF2ACD1" w14:textId="47BC517E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4217" w:type="dxa"/>
          </w:tcPr>
          <w:p w14:paraId="6EDCBE17" w14:textId="1E8F27A4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Пошук запчастин за запитом (VIN, номер, опис).</w:t>
            </w:r>
          </w:p>
        </w:tc>
      </w:tr>
      <w:tr w:rsidR="00C2104B" w:rsidRPr="00C2104B" w14:paraId="05C99386" w14:textId="77777777" w:rsidTr="00C2104B">
        <w:tc>
          <w:tcPr>
            <w:tcW w:w="3402" w:type="dxa"/>
          </w:tcPr>
          <w:p w14:paraId="27063F27" w14:textId="74F08263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comparePrices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parts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&gt;)</w:t>
            </w:r>
          </w:p>
        </w:tc>
        <w:tc>
          <w:tcPr>
            <w:tcW w:w="1984" w:type="dxa"/>
          </w:tcPr>
          <w:p w14:paraId="35B172B1" w14:textId="49C6F891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4217" w:type="dxa"/>
          </w:tcPr>
          <w:p w14:paraId="7389BAA0" w14:textId="713A9C0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Порівняння цін від різних постачальників.</w:t>
            </w:r>
          </w:p>
        </w:tc>
      </w:tr>
      <w:tr w:rsidR="00C2104B" w:rsidRPr="00C2104B" w14:paraId="44BC3512" w14:textId="77777777" w:rsidTr="00C2104B">
        <w:tc>
          <w:tcPr>
            <w:tcW w:w="3402" w:type="dxa"/>
          </w:tcPr>
          <w:p w14:paraId="0572BEE8" w14:textId="7080B213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createOrder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parts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&gt;,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delivery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1E127D29" w14:textId="143C74B9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Order</w:t>
            </w:r>
            <w:proofErr w:type="spellEnd"/>
          </w:p>
        </w:tc>
        <w:tc>
          <w:tcPr>
            <w:tcW w:w="4217" w:type="dxa"/>
          </w:tcPr>
          <w:p w14:paraId="46584E2F" w14:textId="6E568D62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Створення замовлення з опцією доставки.</w:t>
            </w:r>
          </w:p>
        </w:tc>
      </w:tr>
      <w:tr w:rsidR="00C2104B" w:rsidRPr="00C2104B" w14:paraId="184CB6DA" w14:textId="77777777" w:rsidTr="00C2104B">
        <w:tc>
          <w:tcPr>
            <w:tcW w:w="3402" w:type="dxa"/>
          </w:tcPr>
          <w:p w14:paraId="36F305F6" w14:textId="097AE0F1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addToWishlist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24386D3C" w14:textId="4A14263D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4217" w:type="dxa"/>
          </w:tcPr>
          <w:p w14:paraId="23C3597C" w14:textId="020BBDD8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Додавання запчастини до списку бажаних.</w:t>
            </w:r>
          </w:p>
        </w:tc>
      </w:tr>
      <w:tr w:rsidR="00C2104B" w:rsidRPr="00C2104B" w14:paraId="5087C368" w14:textId="77777777" w:rsidTr="00C2104B">
        <w:tc>
          <w:tcPr>
            <w:tcW w:w="3402" w:type="dxa"/>
          </w:tcPr>
          <w:p w14:paraId="0E5E2DD2" w14:textId="177EA61E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writeReview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rating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comment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</w:tcPr>
          <w:p w14:paraId="4E108870" w14:textId="70B78B8A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Review</w:t>
            </w:r>
            <w:proofErr w:type="spellEnd"/>
          </w:p>
        </w:tc>
        <w:tc>
          <w:tcPr>
            <w:tcW w:w="4217" w:type="dxa"/>
          </w:tcPr>
          <w:p w14:paraId="6B4EFE89" w14:textId="4C711848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Написання відгуку про запчастину.</w:t>
            </w:r>
          </w:p>
        </w:tc>
      </w:tr>
    </w:tbl>
    <w:p w14:paraId="4CF5FBB2" w14:textId="77777777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vanish/>
          <w:sz w:val="28"/>
          <w:szCs w:val="28"/>
        </w:rPr>
      </w:pPr>
    </w:p>
    <w:p w14:paraId="3C3B53A8" w14:textId="77777777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2104B">
        <w:rPr>
          <w:rFonts w:ascii="Times New Roman" w:hAnsi="Times New Roman"/>
          <w:b/>
          <w:bCs/>
          <w:sz w:val="28"/>
          <w:szCs w:val="28"/>
        </w:rPr>
        <w:t>Supplier</w:t>
      </w:r>
      <w:proofErr w:type="spellEnd"/>
      <w:r w:rsidRPr="00C2104B">
        <w:rPr>
          <w:rFonts w:ascii="Times New Roman" w:hAnsi="Times New Roman"/>
          <w:b/>
          <w:bCs/>
          <w:sz w:val="28"/>
          <w:szCs w:val="28"/>
        </w:rPr>
        <w:t xml:space="preserve"> (похідний від </w:t>
      </w:r>
      <w:proofErr w:type="spellStart"/>
      <w:r w:rsidRPr="00C2104B">
        <w:rPr>
          <w:rFonts w:ascii="Times New Roman" w:hAnsi="Times New Roman"/>
          <w:b/>
          <w:bCs/>
          <w:sz w:val="28"/>
          <w:szCs w:val="28"/>
        </w:rPr>
        <w:t>User</w:t>
      </w:r>
      <w:proofErr w:type="spellEnd"/>
      <w:r w:rsidRPr="00C2104B">
        <w:rPr>
          <w:rFonts w:ascii="Times New Roman" w:hAnsi="Times New Roman"/>
          <w:b/>
          <w:bCs/>
          <w:sz w:val="28"/>
          <w:szCs w:val="28"/>
        </w:rPr>
        <w:t>)</w:t>
      </w:r>
      <w:r w:rsidRPr="00C2104B">
        <w:rPr>
          <w:rFonts w:ascii="Times New Roman" w:hAnsi="Times New Roman"/>
          <w:sz w:val="28"/>
          <w:szCs w:val="28"/>
        </w:rPr>
        <w:t>: Представляє постачальника запчастин. Відповідає за керування інвентарем, обробку замовлень та комунікацію з покупцями.</w:t>
      </w:r>
    </w:p>
    <w:tbl>
      <w:tblPr>
        <w:tblStyle w:val="a7"/>
        <w:tblW w:w="0" w:type="auto"/>
        <w:tblInd w:w="697" w:type="dxa"/>
        <w:tblLook w:val="04A0" w:firstRow="1" w:lastRow="0" w:firstColumn="1" w:lastColumn="0" w:noHBand="0" w:noVBand="1"/>
      </w:tblPr>
      <w:tblGrid>
        <w:gridCol w:w="4032"/>
        <w:gridCol w:w="1621"/>
        <w:gridCol w:w="3787"/>
      </w:tblGrid>
      <w:tr w:rsidR="00C2104B" w:rsidRPr="00C2104B" w14:paraId="14DCB94F" w14:textId="77777777" w:rsidTr="00C2104B">
        <w:tc>
          <w:tcPr>
            <w:tcW w:w="0" w:type="auto"/>
            <w:hideMark/>
          </w:tcPr>
          <w:p w14:paraId="4B051C43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Атрибути</w:t>
            </w:r>
          </w:p>
        </w:tc>
        <w:tc>
          <w:tcPr>
            <w:tcW w:w="0" w:type="auto"/>
            <w:hideMark/>
          </w:tcPr>
          <w:p w14:paraId="1E1A1414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980FFA8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C2104B" w:rsidRPr="00C2104B" w14:paraId="59A3E4B7" w14:textId="77777777" w:rsidTr="00C2104B">
        <w:tc>
          <w:tcPr>
            <w:tcW w:w="0" w:type="auto"/>
            <w:hideMark/>
          </w:tcPr>
          <w:p w14:paraId="72BDC70A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inventory</w:t>
            </w:r>
            <w:proofErr w:type="spellEnd"/>
          </w:p>
        </w:tc>
        <w:tc>
          <w:tcPr>
            <w:tcW w:w="0" w:type="auto"/>
            <w:hideMark/>
          </w:tcPr>
          <w:p w14:paraId="7589C570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Inventory</w:t>
            </w:r>
            <w:proofErr w:type="spellEnd"/>
          </w:p>
        </w:tc>
        <w:tc>
          <w:tcPr>
            <w:tcW w:w="0" w:type="auto"/>
            <w:hideMark/>
          </w:tcPr>
          <w:p w14:paraId="41684ECD" w14:textId="77777777" w:rsidR="00C2104B" w:rsidRPr="00C2104B" w:rsidRDefault="00C2104B" w:rsidP="00C2104B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Інвентар постачальника.</w:t>
            </w:r>
          </w:p>
        </w:tc>
      </w:tr>
      <w:tr w:rsidR="000B34DF" w:rsidRPr="00C2104B" w14:paraId="7964B670" w14:textId="77777777" w:rsidTr="00C2104B">
        <w:tc>
          <w:tcPr>
            <w:tcW w:w="0" w:type="auto"/>
          </w:tcPr>
          <w:p w14:paraId="3505DB61" w14:textId="2980A8FF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Методи</w:t>
            </w:r>
          </w:p>
        </w:tc>
        <w:tc>
          <w:tcPr>
            <w:tcW w:w="0" w:type="auto"/>
          </w:tcPr>
          <w:p w14:paraId="3CBDD980" w14:textId="47E011E2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Повертає</w:t>
            </w:r>
          </w:p>
        </w:tc>
        <w:tc>
          <w:tcPr>
            <w:tcW w:w="0" w:type="auto"/>
          </w:tcPr>
          <w:p w14:paraId="5A4DE55B" w14:textId="7A1ADD5F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0B34DF" w:rsidRPr="00C2104B" w14:paraId="1DF1D857" w14:textId="77777777" w:rsidTr="00C2104B">
        <w:tc>
          <w:tcPr>
            <w:tcW w:w="0" w:type="auto"/>
          </w:tcPr>
          <w:p w14:paraId="2F30D608" w14:textId="73AB7048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manageInventory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7F8FCE90" w14:textId="12FF7438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4AF46C76" w14:textId="6D1A37C5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Керування інвентарем (загальний метод).</w:t>
            </w:r>
          </w:p>
        </w:tc>
      </w:tr>
      <w:tr w:rsidR="000B34DF" w:rsidRPr="00C2104B" w14:paraId="663DA36C" w14:textId="77777777" w:rsidTr="00C2104B">
        <w:tc>
          <w:tcPr>
            <w:tcW w:w="0" w:type="auto"/>
          </w:tcPr>
          <w:p w14:paraId="4A14CA2C" w14:textId="21DA7FF2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addPart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1A9CC584" w14:textId="566B38A9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0B521007" w14:textId="6A698BC0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Додавання нової запчастини.</w:t>
            </w:r>
          </w:p>
        </w:tc>
      </w:tr>
      <w:tr w:rsidR="000B34DF" w:rsidRPr="00C2104B" w14:paraId="7CCA7BE5" w14:textId="77777777" w:rsidTr="00C2104B">
        <w:tc>
          <w:tcPr>
            <w:tcW w:w="0" w:type="auto"/>
          </w:tcPr>
          <w:p w14:paraId="0D62CA5A" w14:textId="6E233537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editPart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21F9A667" w14:textId="57BD7178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017190BE" w14:textId="19B6F76A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Редагування запчастини.</w:t>
            </w:r>
          </w:p>
        </w:tc>
      </w:tr>
      <w:tr w:rsidR="000B34DF" w:rsidRPr="00C2104B" w14:paraId="6B2F4722" w14:textId="77777777" w:rsidTr="00C2104B">
        <w:tc>
          <w:tcPr>
            <w:tcW w:w="0" w:type="auto"/>
          </w:tcPr>
          <w:p w14:paraId="6B134B47" w14:textId="1B3E69CA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deletePart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5E3BC985" w14:textId="446D1A69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36AECE5B" w14:textId="289B188B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Видалення запчастини.</w:t>
            </w:r>
          </w:p>
        </w:tc>
      </w:tr>
      <w:tr w:rsidR="000B34DF" w:rsidRPr="00C2104B" w14:paraId="36769425" w14:textId="77777777" w:rsidTr="00C2104B">
        <w:tc>
          <w:tcPr>
            <w:tcW w:w="0" w:type="auto"/>
          </w:tcPr>
          <w:p w14:paraId="69B3DB6D" w14:textId="610963A3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processOrder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order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Order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33F5E3E7" w14:textId="40404792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7B34DFB1" w14:textId="7D068054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Обробка замовлення (зміна статусу).</w:t>
            </w:r>
          </w:p>
        </w:tc>
      </w:tr>
      <w:tr w:rsidR="000B34DF" w:rsidRPr="00C2104B" w14:paraId="6D5EFAAF" w14:textId="77777777" w:rsidTr="00C2104B">
        <w:tc>
          <w:tcPr>
            <w:tcW w:w="0" w:type="auto"/>
          </w:tcPr>
          <w:p w14:paraId="01913E9E" w14:textId="7D7623FA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contactBuyer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buyer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Buyer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message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3C1BF184" w14:textId="384F2BA0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170D1EB0" w14:textId="50497210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Зв'язок з покупцем (чат/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email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).</w:t>
            </w:r>
          </w:p>
        </w:tc>
      </w:tr>
      <w:tr w:rsidR="000B34DF" w:rsidRPr="00C2104B" w14:paraId="7850C2D9" w14:textId="77777777" w:rsidTr="00C2104B">
        <w:tc>
          <w:tcPr>
            <w:tcW w:w="0" w:type="auto"/>
          </w:tcPr>
          <w:p w14:paraId="526F2B45" w14:textId="2CA9C0F5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viewOrders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0DDBDFCB" w14:textId="075C3520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Order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7252D89" w14:textId="776EAFFD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Перегляд списку замовлень.</w:t>
            </w:r>
          </w:p>
        </w:tc>
      </w:tr>
    </w:tbl>
    <w:p w14:paraId="7F8A1CF0" w14:textId="77777777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vanish/>
          <w:sz w:val="28"/>
          <w:szCs w:val="28"/>
        </w:rPr>
      </w:pPr>
    </w:p>
    <w:p w14:paraId="746589EE" w14:textId="77777777" w:rsidR="000B34DF" w:rsidRPr="000B34DF" w:rsidRDefault="000B34DF" w:rsidP="000B34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5A2F21C0" w14:textId="0452B7E5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2104B">
        <w:rPr>
          <w:rFonts w:ascii="Times New Roman" w:hAnsi="Times New Roman"/>
          <w:b/>
          <w:bCs/>
          <w:sz w:val="28"/>
          <w:szCs w:val="28"/>
        </w:rPr>
        <w:t xml:space="preserve">Admin (похідний від </w:t>
      </w:r>
      <w:proofErr w:type="spellStart"/>
      <w:r w:rsidRPr="00C2104B">
        <w:rPr>
          <w:rFonts w:ascii="Times New Roman" w:hAnsi="Times New Roman"/>
          <w:b/>
          <w:bCs/>
          <w:sz w:val="28"/>
          <w:szCs w:val="28"/>
        </w:rPr>
        <w:t>User</w:t>
      </w:r>
      <w:proofErr w:type="spellEnd"/>
      <w:r w:rsidRPr="00C2104B">
        <w:rPr>
          <w:rFonts w:ascii="Times New Roman" w:hAnsi="Times New Roman"/>
          <w:b/>
          <w:bCs/>
          <w:sz w:val="28"/>
          <w:szCs w:val="28"/>
        </w:rPr>
        <w:t>)</w:t>
      </w:r>
      <w:r w:rsidRPr="00C2104B">
        <w:rPr>
          <w:rFonts w:ascii="Times New Roman" w:hAnsi="Times New Roman"/>
          <w:sz w:val="28"/>
          <w:szCs w:val="28"/>
        </w:rPr>
        <w:t xml:space="preserve">: Представляє адміністратора. Відповідає за </w:t>
      </w:r>
      <w:proofErr w:type="spellStart"/>
      <w:r w:rsidRPr="00C2104B">
        <w:rPr>
          <w:rFonts w:ascii="Times New Roman" w:hAnsi="Times New Roman"/>
          <w:sz w:val="28"/>
          <w:szCs w:val="28"/>
        </w:rPr>
        <w:t>модерацію</w:t>
      </w:r>
      <w:proofErr w:type="spellEnd"/>
      <w:r w:rsidRPr="00C2104B">
        <w:rPr>
          <w:rFonts w:ascii="Times New Roman" w:hAnsi="Times New Roman"/>
          <w:sz w:val="28"/>
          <w:szCs w:val="28"/>
        </w:rPr>
        <w:t>, керування користувачами та звіти.</w:t>
      </w:r>
    </w:p>
    <w:tbl>
      <w:tblPr>
        <w:tblStyle w:val="a7"/>
        <w:tblW w:w="0" w:type="auto"/>
        <w:tblInd w:w="470" w:type="dxa"/>
        <w:tblLook w:val="04A0" w:firstRow="1" w:lastRow="0" w:firstColumn="1" w:lastColumn="0" w:noHBand="0" w:noVBand="1"/>
      </w:tblPr>
      <w:tblGrid>
        <w:gridCol w:w="2697"/>
        <w:gridCol w:w="1404"/>
        <w:gridCol w:w="5353"/>
      </w:tblGrid>
      <w:tr w:rsidR="00C2104B" w:rsidRPr="00C2104B" w14:paraId="7FE52640" w14:textId="77777777" w:rsidTr="000B34DF">
        <w:tc>
          <w:tcPr>
            <w:tcW w:w="0" w:type="auto"/>
            <w:hideMark/>
          </w:tcPr>
          <w:p w14:paraId="5D2EAFB2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Атрибути</w:t>
            </w:r>
          </w:p>
        </w:tc>
        <w:tc>
          <w:tcPr>
            <w:tcW w:w="0" w:type="auto"/>
            <w:hideMark/>
          </w:tcPr>
          <w:p w14:paraId="63171D8C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8D5748E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C2104B" w:rsidRPr="00C2104B" w14:paraId="7CBFB1F6" w14:textId="77777777" w:rsidTr="000B34DF">
        <w:tc>
          <w:tcPr>
            <w:tcW w:w="0" w:type="auto"/>
            <w:hideMark/>
          </w:tcPr>
          <w:p w14:paraId="14F96E12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(немає додаткових)</w:t>
            </w:r>
          </w:p>
        </w:tc>
        <w:tc>
          <w:tcPr>
            <w:tcW w:w="0" w:type="auto"/>
            <w:hideMark/>
          </w:tcPr>
          <w:p w14:paraId="40007617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0" w:type="auto"/>
            <w:hideMark/>
          </w:tcPr>
          <w:p w14:paraId="6CBF2A1E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 xml:space="preserve">Наслідує від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User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0B34DF" w:rsidRPr="00C2104B" w14:paraId="45F69029" w14:textId="77777777" w:rsidTr="000B34DF">
        <w:tc>
          <w:tcPr>
            <w:tcW w:w="0" w:type="auto"/>
          </w:tcPr>
          <w:p w14:paraId="3B2F839F" w14:textId="541A7364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Методи</w:t>
            </w:r>
          </w:p>
        </w:tc>
        <w:tc>
          <w:tcPr>
            <w:tcW w:w="0" w:type="auto"/>
          </w:tcPr>
          <w:p w14:paraId="28D9419B" w14:textId="15C9B466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Повертає</w:t>
            </w:r>
          </w:p>
        </w:tc>
        <w:tc>
          <w:tcPr>
            <w:tcW w:w="0" w:type="auto"/>
          </w:tcPr>
          <w:p w14:paraId="31B69ECB" w14:textId="761A6433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0B34DF" w:rsidRPr="00C2104B" w14:paraId="36B650EE" w14:textId="77777777" w:rsidTr="000B34DF">
        <w:tc>
          <w:tcPr>
            <w:tcW w:w="0" w:type="auto"/>
          </w:tcPr>
          <w:p w14:paraId="518BD51B" w14:textId="6D82ECBD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moderateContent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7C7B4F1C" w14:textId="52C1045F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2196F15D" w14:textId="51D19823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Модерація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 контенту (відгуки, запчастини).</w:t>
            </w:r>
          </w:p>
        </w:tc>
      </w:tr>
      <w:tr w:rsidR="000B34DF" w:rsidRPr="00C2104B" w14:paraId="42F95273" w14:textId="77777777" w:rsidTr="000B34DF">
        <w:tc>
          <w:tcPr>
            <w:tcW w:w="0" w:type="auto"/>
          </w:tcPr>
          <w:p w14:paraId="544B7747" w14:textId="70C65892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manageUsers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6E2BCA3D" w14:textId="0440BB6D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20FA7222" w14:textId="4262E4BE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Керування користувачами.</w:t>
            </w:r>
          </w:p>
        </w:tc>
      </w:tr>
      <w:tr w:rsidR="000B34DF" w:rsidRPr="00C2104B" w14:paraId="2605C3AA" w14:textId="77777777" w:rsidTr="000B34DF">
        <w:tc>
          <w:tcPr>
            <w:tcW w:w="0" w:type="auto"/>
          </w:tcPr>
          <w:p w14:paraId="7AF5CB9A" w14:textId="66EE23F0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generateReports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4290BA6C" w14:textId="58E5A300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454C953B" w14:textId="7CAB17A7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Генерація звітів.</w:t>
            </w:r>
          </w:p>
        </w:tc>
      </w:tr>
      <w:tr w:rsidR="000B34DF" w:rsidRPr="00C2104B" w14:paraId="70602F03" w14:textId="77777777" w:rsidTr="000B34DF">
        <w:tc>
          <w:tcPr>
            <w:tcW w:w="0" w:type="auto"/>
          </w:tcPr>
          <w:p w14:paraId="71EB16E4" w14:textId="4AB76E02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blockUser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user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User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62DA110D" w14:textId="7A0424CE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62CD1309" w14:textId="0C04EA20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Блокування користувача.</w:t>
            </w:r>
          </w:p>
        </w:tc>
      </w:tr>
      <w:tr w:rsidR="000B34DF" w:rsidRPr="00C2104B" w14:paraId="5A5CAE27" w14:textId="77777777" w:rsidTr="000B34DF">
        <w:tc>
          <w:tcPr>
            <w:tcW w:w="0" w:type="auto"/>
          </w:tcPr>
          <w:p w14:paraId="225C0566" w14:textId="77777777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3F47EC07" w14:textId="77777777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45369771" w14:textId="77777777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11B2E50" w14:textId="77777777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vanish/>
          <w:sz w:val="28"/>
          <w:szCs w:val="28"/>
        </w:rPr>
      </w:pPr>
    </w:p>
    <w:p w14:paraId="30E088BD" w14:textId="77777777" w:rsidR="000B34DF" w:rsidRDefault="000B34DF" w:rsidP="000B34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2FA3A2F4" w14:textId="77777777" w:rsidR="000B34DF" w:rsidRPr="000B34DF" w:rsidRDefault="000B34DF" w:rsidP="000B34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20EE3AA4" w14:textId="339687B2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2104B">
        <w:rPr>
          <w:rFonts w:ascii="Times New Roman" w:hAnsi="Times New Roman"/>
          <w:b/>
          <w:bCs/>
          <w:sz w:val="28"/>
          <w:szCs w:val="28"/>
        </w:rPr>
        <w:lastRenderedPageBreak/>
        <w:t>Vehicle</w:t>
      </w:r>
      <w:proofErr w:type="spellEnd"/>
      <w:r w:rsidRPr="00C2104B">
        <w:rPr>
          <w:rFonts w:ascii="Times New Roman" w:hAnsi="Times New Roman"/>
          <w:sz w:val="28"/>
          <w:szCs w:val="28"/>
        </w:rPr>
        <w:t>: Представляє транспортний засіб. Відповідає за зберігання даних про авто для підбору сумісних запчастин.</w:t>
      </w:r>
    </w:p>
    <w:tbl>
      <w:tblPr>
        <w:tblStyle w:val="a7"/>
        <w:tblW w:w="0" w:type="auto"/>
        <w:tblInd w:w="682" w:type="dxa"/>
        <w:tblLook w:val="04A0" w:firstRow="1" w:lastRow="0" w:firstColumn="1" w:lastColumn="0" w:noHBand="0" w:noVBand="1"/>
      </w:tblPr>
      <w:tblGrid>
        <w:gridCol w:w="1616"/>
        <w:gridCol w:w="1404"/>
        <w:gridCol w:w="4262"/>
      </w:tblGrid>
      <w:tr w:rsidR="00C2104B" w:rsidRPr="00C2104B" w14:paraId="38608948" w14:textId="77777777" w:rsidTr="000B34DF">
        <w:tc>
          <w:tcPr>
            <w:tcW w:w="0" w:type="auto"/>
            <w:hideMark/>
          </w:tcPr>
          <w:p w14:paraId="6E4C5934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Атрибути</w:t>
            </w:r>
          </w:p>
        </w:tc>
        <w:tc>
          <w:tcPr>
            <w:tcW w:w="0" w:type="auto"/>
            <w:hideMark/>
          </w:tcPr>
          <w:p w14:paraId="0206FF81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6184A2A5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C2104B" w:rsidRPr="00C2104B" w14:paraId="455255A6" w14:textId="77777777" w:rsidTr="000B34DF">
        <w:tc>
          <w:tcPr>
            <w:tcW w:w="0" w:type="auto"/>
            <w:hideMark/>
          </w:tcPr>
          <w:p w14:paraId="6A7F6ADE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533AD14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A83975C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Унікальний ідентифікатор.</w:t>
            </w:r>
          </w:p>
        </w:tc>
      </w:tr>
      <w:tr w:rsidR="00C2104B" w:rsidRPr="00C2104B" w14:paraId="12D27568" w14:textId="77777777" w:rsidTr="000B34DF">
        <w:tc>
          <w:tcPr>
            <w:tcW w:w="0" w:type="auto"/>
            <w:hideMark/>
          </w:tcPr>
          <w:p w14:paraId="02ACA81C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make</w:t>
            </w:r>
            <w:proofErr w:type="spellEnd"/>
          </w:p>
        </w:tc>
        <w:tc>
          <w:tcPr>
            <w:tcW w:w="0" w:type="auto"/>
            <w:hideMark/>
          </w:tcPr>
          <w:p w14:paraId="34B9F5BE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D153D03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Марка (наприклад, "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Toyota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").</w:t>
            </w:r>
          </w:p>
        </w:tc>
      </w:tr>
      <w:tr w:rsidR="00C2104B" w:rsidRPr="00C2104B" w14:paraId="01F3746C" w14:textId="77777777" w:rsidTr="000B34DF">
        <w:tc>
          <w:tcPr>
            <w:tcW w:w="0" w:type="auto"/>
            <w:hideMark/>
          </w:tcPr>
          <w:p w14:paraId="2EEEDE0A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model</w:t>
            </w:r>
            <w:proofErr w:type="spellEnd"/>
          </w:p>
        </w:tc>
        <w:tc>
          <w:tcPr>
            <w:tcW w:w="0" w:type="auto"/>
            <w:hideMark/>
          </w:tcPr>
          <w:p w14:paraId="1CC8F582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47F47D4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Модель (наприклад, "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Camry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").</w:t>
            </w:r>
          </w:p>
        </w:tc>
      </w:tr>
      <w:tr w:rsidR="00C2104B" w:rsidRPr="00C2104B" w14:paraId="0290CEB1" w14:textId="77777777" w:rsidTr="000B34DF">
        <w:tc>
          <w:tcPr>
            <w:tcW w:w="0" w:type="auto"/>
            <w:hideMark/>
          </w:tcPr>
          <w:p w14:paraId="73C615FE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0" w:type="auto"/>
            <w:hideMark/>
          </w:tcPr>
          <w:p w14:paraId="1146AB69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5F2AA88B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Рік випуску.</w:t>
            </w:r>
          </w:p>
        </w:tc>
      </w:tr>
      <w:tr w:rsidR="00C2104B" w:rsidRPr="00C2104B" w14:paraId="65394C1E" w14:textId="77777777" w:rsidTr="000B34DF">
        <w:tc>
          <w:tcPr>
            <w:tcW w:w="0" w:type="auto"/>
            <w:hideMark/>
          </w:tcPr>
          <w:p w14:paraId="085608E3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vin</w:t>
            </w:r>
            <w:proofErr w:type="spellEnd"/>
          </w:p>
        </w:tc>
        <w:tc>
          <w:tcPr>
            <w:tcW w:w="0" w:type="auto"/>
            <w:hideMark/>
          </w:tcPr>
          <w:p w14:paraId="679FA2DD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237E42B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VIN-код для точного підбору.</w:t>
            </w:r>
          </w:p>
        </w:tc>
      </w:tr>
      <w:tr w:rsidR="000B34DF" w:rsidRPr="00C2104B" w14:paraId="75BE7758" w14:textId="77777777" w:rsidTr="000B34DF">
        <w:tc>
          <w:tcPr>
            <w:tcW w:w="0" w:type="auto"/>
          </w:tcPr>
          <w:p w14:paraId="39B8F0F9" w14:textId="2B17261F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Методи</w:t>
            </w:r>
          </w:p>
        </w:tc>
        <w:tc>
          <w:tcPr>
            <w:tcW w:w="0" w:type="auto"/>
          </w:tcPr>
          <w:p w14:paraId="070143D2" w14:textId="321E2CA8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Повертає</w:t>
            </w:r>
          </w:p>
        </w:tc>
        <w:tc>
          <w:tcPr>
            <w:tcW w:w="0" w:type="auto"/>
          </w:tcPr>
          <w:p w14:paraId="56938E14" w14:textId="4AA4081D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0B34DF" w:rsidRPr="00C2104B" w14:paraId="6814ED29" w14:textId="77777777" w:rsidTr="000B34DF">
        <w:tc>
          <w:tcPr>
            <w:tcW w:w="0" w:type="auto"/>
          </w:tcPr>
          <w:p w14:paraId="317D6B55" w14:textId="11D82DA2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editDetails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338B64B6" w14:textId="2D5B6550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05A362E0" w14:textId="264A7027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Редагування деталей.</w:t>
            </w:r>
          </w:p>
        </w:tc>
      </w:tr>
      <w:tr w:rsidR="000B34DF" w:rsidRPr="00C2104B" w14:paraId="2C1DBF9A" w14:textId="77777777" w:rsidTr="000B34DF">
        <w:tc>
          <w:tcPr>
            <w:tcW w:w="0" w:type="auto"/>
          </w:tcPr>
          <w:p w14:paraId="2948A427" w14:textId="10BD4397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delete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62CE47F4" w14:textId="47D6ACE8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1EAB490A" w14:textId="11B40AD7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Видалення транспортного засобу.</w:t>
            </w:r>
          </w:p>
        </w:tc>
      </w:tr>
    </w:tbl>
    <w:p w14:paraId="6229F689" w14:textId="77777777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vanish/>
          <w:sz w:val="28"/>
          <w:szCs w:val="28"/>
        </w:rPr>
      </w:pPr>
    </w:p>
    <w:p w14:paraId="4888D77E" w14:textId="77777777" w:rsidR="000B34DF" w:rsidRPr="000B34DF" w:rsidRDefault="000B34DF" w:rsidP="000B34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7101A109" w14:textId="019EEA22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2104B">
        <w:rPr>
          <w:rFonts w:ascii="Times New Roman" w:hAnsi="Times New Roman"/>
          <w:b/>
          <w:bCs/>
          <w:sz w:val="28"/>
          <w:szCs w:val="28"/>
        </w:rPr>
        <w:t>Part</w:t>
      </w:r>
      <w:proofErr w:type="spellEnd"/>
      <w:r w:rsidRPr="00C2104B">
        <w:rPr>
          <w:rFonts w:ascii="Times New Roman" w:hAnsi="Times New Roman"/>
          <w:sz w:val="28"/>
          <w:szCs w:val="28"/>
        </w:rPr>
        <w:t>: Представляє запчастину. Відповідає за опис, ціну та сумісність.</w:t>
      </w:r>
    </w:p>
    <w:tbl>
      <w:tblPr>
        <w:tblStyle w:val="a7"/>
        <w:tblW w:w="0" w:type="auto"/>
        <w:tblInd w:w="637" w:type="dxa"/>
        <w:tblLook w:val="04A0" w:firstRow="1" w:lastRow="0" w:firstColumn="1" w:lastColumn="0" w:noHBand="0" w:noVBand="1"/>
      </w:tblPr>
      <w:tblGrid>
        <w:gridCol w:w="3848"/>
        <w:gridCol w:w="1823"/>
        <w:gridCol w:w="3448"/>
      </w:tblGrid>
      <w:tr w:rsidR="00C2104B" w:rsidRPr="00C2104B" w14:paraId="17737FE2" w14:textId="77777777" w:rsidTr="000B34DF">
        <w:tc>
          <w:tcPr>
            <w:tcW w:w="0" w:type="auto"/>
            <w:hideMark/>
          </w:tcPr>
          <w:p w14:paraId="668BD738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Атрибути</w:t>
            </w:r>
          </w:p>
        </w:tc>
        <w:tc>
          <w:tcPr>
            <w:tcW w:w="0" w:type="auto"/>
            <w:hideMark/>
          </w:tcPr>
          <w:p w14:paraId="1DCC706A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470149A8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C2104B" w:rsidRPr="00C2104B" w14:paraId="71C99DB7" w14:textId="77777777" w:rsidTr="000B34DF">
        <w:tc>
          <w:tcPr>
            <w:tcW w:w="0" w:type="auto"/>
            <w:hideMark/>
          </w:tcPr>
          <w:p w14:paraId="44FDD060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582FD375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3DD00E83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Унікальний ідентифікатор.</w:t>
            </w:r>
          </w:p>
        </w:tc>
      </w:tr>
      <w:tr w:rsidR="00C2104B" w:rsidRPr="00C2104B" w14:paraId="6FBE17CC" w14:textId="77777777" w:rsidTr="000B34DF">
        <w:tc>
          <w:tcPr>
            <w:tcW w:w="0" w:type="auto"/>
            <w:hideMark/>
          </w:tcPr>
          <w:p w14:paraId="5EB4656C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hideMark/>
          </w:tcPr>
          <w:p w14:paraId="49A3C876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B4E23BF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Назва запчастини.</w:t>
            </w:r>
          </w:p>
        </w:tc>
      </w:tr>
      <w:tr w:rsidR="00C2104B" w:rsidRPr="00C2104B" w14:paraId="036EC1C3" w14:textId="77777777" w:rsidTr="000B34DF">
        <w:tc>
          <w:tcPr>
            <w:tcW w:w="0" w:type="auto"/>
            <w:hideMark/>
          </w:tcPr>
          <w:p w14:paraId="6AA3DCE6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2B5E640F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F315AA1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Опис.</w:t>
            </w:r>
          </w:p>
        </w:tc>
      </w:tr>
      <w:tr w:rsidR="00C2104B" w:rsidRPr="00C2104B" w14:paraId="713566CE" w14:textId="77777777" w:rsidTr="000B34DF">
        <w:tc>
          <w:tcPr>
            <w:tcW w:w="0" w:type="auto"/>
            <w:hideMark/>
          </w:tcPr>
          <w:p w14:paraId="4B0BFF33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0" w:type="auto"/>
            <w:hideMark/>
          </w:tcPr>
          <w:p w14:paraId="264A2B8F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0675D33C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Ціна.</w:t>
            </w:r>
          </w:p>
        </w:tc>
      </w:tr>
      <w:tr w:rsidR="00C2104B" w:rsidRPr="00C2104B" w14:paraId="4508BF6E" w14:textId="77777777" w:rsidTr="000B34DF">
        <w:tc>
          <w:tcPr>
            <w:tcW w:w="0" w:type="auto"/>
            <w:hideMark/>
          </w:tcPr>
          <w:p w14:paraId="28B5EE04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compatibility</w:t>
            </w:r>
            <w:proofErr w:type="spellEnd"/>
          </w:p>
        </w:tc>
        <w:tc>
          <w:tcPr>
            <w:tcW w:w="0" w:type="auto"/>
            <w:hideMark/>
          </w:tcPr>
          <w:p w14:paraId="6678C89F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hideMark/>
          </w:tcPr>
          <w:p w14:paraId="42B56C4E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Список сумісних моделей.</w:t>
            </w:r>
          </w:p>
        </w:tc>
      </w:tr>
      <w:tr w:rsidR="00C2104B" w:rsidRPr="00C2104B" w14:paraId="43D15D2C" w14:textId="77777777" w:rsidTr="000B34DF">
        <w:tc>
          <w:tcPr>
            <w:tcW w:w="0" w:type="auto"/>
            <w:hideMark/>
          </w:tcPr>
          <w:p w14:paraId="7BA4C9A8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supplier</w:t>
            </w:r>
            <w:proofErr w:type="spellEnd"/>
          </w:p>
        </w:tc>
        <w:tc>
          <w:tcPr>
            <w:tcW w:w="0" w:type="auto"/>
            <w:hideMark/>
          </w:tcPr>
          <w:p w14:paraId="7BD9250B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Supplier</w:t>
            </w:r>
            <w:proofErr w:type="spellEnd"/>
          </w:p>
        </w:tc>
        <w:tc>
          <w:tcPr>
            <w:tcW w:w="0" w:type="auto"/>
            <w:hideMark/>
          </w:tcPr>
          <w:p w14:paraId="546F104E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Постачальник.</w:t>
            </w:r>
          </w:p>
        </w:tc>
      </w:tr>
      <w:tr w:rsidR="00C2104B" w:rsidRPr="00C2104B" w14:paraId="56C8AF32" w14:textId="77777777" w:rsidTr="000B34DF">
        <w:tc>
          <w:tcPr>
            <w:tcW w:w="0" w:type="auto"/>
            <w:hideMark/>
          </w:tcPr>
          <w:p w14:paraId="51F03CD8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reviews</w:t>
            </w:r>
            <w:proofErr w:type="spellEnd"/>
          </w:p>
        </w:tc>
        <w:tc>
          <w:tcPr>
            <w:tcW w:w="0" w:type="auto"/>
            <w:hideMark/>
          </w:tcPr>
          <w:p w14:paraId="085B1ED6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Review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hideMark/>
          </w:tcPr>
          <w:p w14:paraId="2ABAAE97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Список відгуків.</w:t>
            </w:r>
          </w:p>
        </w:tc>
      </w:tr>
      <w:tr w:rsidR="000B34DF" w:rsidRPr="00C2104B" w14:paraId="0C045287" w14:textId="77777777" w:rsidTr="000B34DF">
        <w:tc>
          <w:tcPr>
            <w:tcW w:w="0" w:type="auto"/>
          </w:tcPr>
          <w:p w14:paraId="142878F1" w14:textId="5D938F2D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Методи</w:t>
            </w:r>
          </w:p>
        </w:tc>
        <w:tc>
          <w:tcPr>
            <w:tcW w:w="0" w:type="auto"/>
          </w:tcPr>
          <w:p w14:paraId="6FB4679A" w14:textId="00E89023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Повертає</w:t>
            </w:r>
          </w:p>
        </w:tc>
        <w:tc>
          <w:tcPr>
            <w:tcW w:w="0" w:type="auto"/>
          </w:tcPr>
          <w:p w14:paraId="76F765AB" w14:textId="74EE3992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0B34DF" w:rsidRPr="00C2104B" w14:paraId="4E1AEC4F" w14:textId="77777777" w:rsidTr="000B34DF">
        <w:tc>
          <w:tcPr>
            <w:tcW w:w="0" w:type="auto"/>
          </w:tcPr>
          <w:p w14:paraId="35CCDE91" w14:textId="72239258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updatePrice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newPrice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float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0F8338B9" w14:textId="59B22C88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3823BD1E" w14:textId="23635345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Оновлення ціни.</w:t>
            </w:r>
          </w:p>
        </w:tc>
      </w:tr>
      <w:tr w:rsidR="000B34DF" w:rsidRPr="00C2104B" w14:paraId="664E4C45" w14:textId="77777777" w:rsidTr="000B34DF">
        <w:tc>
          <w:tcPr>
            <w:tcW w:w="0" w:type="auto"/>
          </w:tcPr>
          <w:p w14:paraId="28860957" w14:textId="347E4D31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addCompatibility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model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392107A0" w14:textId="6C642372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432E67BB" w14:textId="58B0B3AA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Додавання сумісності.</w:t>
            </w:r>
          </w:p>
        </w:tc>
      </w:tr>
    </w:tbl>
    <w:p w14:paraId="6BF5F0EC" w14:textId="77777777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vanish/>
          <w:sz w:val="28"/>
          <w:szCs w:val="28"/>
        </w:rPr>
      </w:pPr>
    </w:p>
    <w:p w14:paraId="4E05DD14" w14:textId="77777777" w:rsidR="000B34DF" w:rsidRDefault="000B34DF" w:rsidP="000B34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451F6838" w14:textId="77777777" w:rsidR="000B34DF" w:rsidRDefault="000B34DF" w:rsidP="000B34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283BF60E" w14:textId="77777777" w:rsidR="000B34DF" w:rsidRDefault="000B34DF" w:rsidP="000B34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0C1732F7" w14:textId="77777777" w:rsidR="000B34DF" w:rsidRDefault="000B34DF" w:rsidP="000B34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491E038C" w14:textId="77777777" w:rsidR="000B34DF" w:rsidRPr="000B34DF" w:rsidRDefault="000B34DF" w:rsidP="000B34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1224928A" w14:textId="0DE9664A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2104B">
        <w:rPr>
          <w:rFonts w:ascii="Times New Roman" w:hAnsi="Times New Roman"/>
          <w:b/>
          <w:bCs/>
          <w:sz w:val="28"/>
          <w:szCs w:val="28"/>
        </w:rPr>
        <w:lastRenderedPageBreak/>
        <w:t>Order</w:t>
      </w:r>
      <w:proofErr w:type="spellEnd"/>
      <w:r w:rsidRPr="00C2104B">
        <w:rPr>
          <w:rFonts w:ascii="Times New Roman" w:hAnsi="Times New Roman"/>
          <w:sz w:val="28"/>
          <w:szCs w:val="28"/>
        </w:rPr>
        <w:t>: Представляє замовлення. Відповідає за процес замовлення, статус та розрахунок.</w:t>
      </w:r>
    </w:p>
    <w:tbl>
      <w:tblPr>
        <w:tblStyle w:val="a7"/>
        <w:tblW w:w="0" w:type="auto"/>
        <w:tblInd w:w="892" w:type="dxa"/>
        <w:tblLook w:val="04A0" w:firstRow="1" w:lastRow="0" w:firstColumn="1" w:lastColumn="0" w:noHBand="0" w:noVBand="1"/>
      </w:tblPr>
      <w:tblGrid>
        <w:gridCol w:w="3553"/>
        <w:gridCol w:w="1419"/>
        <w:gridCol w:w="4273"/>
      </w:tblGrid>
      <w:tr w:rsidR="00C2104B" w:rsidRPr="00C2104B" w14:paraId="1ABD780C" w14:textId="77777777" w:rsidTr="000B34DF">
        <w:tc>
          <w:tcPr>
            <w:tcW w:w="0" w:type="auto"/>
            <w:hideMark/>
          </w:tcPr>
          <w:p w14:paraId="201660AC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Атрибути</w:t>
            </w:r>
          </w:p>
        </w:tc>
        <w:tc>
          <w:tcPr>
            <w:tcW w:w="0" w:type="auto"/>
            <w:hideMark/>
          </w:tcPr>
          <w:p w14:paraId="1587643A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061CD253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C2104B" w:rsidRPr="00C2104B" w14:paraId="620B8681" w14:textId="77777777" w:rsidTr="000B34DF">
        <w:tc>
          <w:tcPr>
            <w:tcW w:w="0" w:type="auto"/>
            <w:hideMark/>
          </w:tcPr>
          <w:p w14:paraId="71B3192E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ED9FC15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0BA8B3EF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Унікальний ідентифікатор.</w:t>
            </w:r>
          </w:p>
        </w:tc>
      </w:tr>
      <w:tr w:rsidR="00C2104B" w:rsidRPr="00C2104B" w14:paraId="70BA0BD0" w14:textId="77777777" w:rsidTr="000B34DF">
        <w:tc>
          <w:tcPr>
            <w:tcW w:w="0" w:type="auto"/>
            <w:hideMark/>
          </w:tcPr>
          <w:p w14:paraId="6F33E2EB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buyer</w:t>
            </w:r>
            <w:proofErr w:type="spellEnd"/>
          </w:p>
        </w:tc>
        <w:tc>
          <w:tcPr>
            <w:tcW w:w="0" w:type="auto"/>
            <w:hideMark/>
          </w:tcPr>
          <w:p w14:paraId="34954C54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Buyer</w:t>
            </w:r>
            <w:proofErr w:type="spellEnd"/>
          </w:p>
        </w:tc>
        <w:tc>
          <w:tcPr>
            <w:tcW w:w="0" w:type="auto"/>
            <w:hideMark/>
          </w:tcPr>
          <w:p w14:paraId="5E9E0F33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Покупець.</w:t>
            </w:r>
          </w:p>
        </w:tc>
      </w:tr>
      <w:tr w:rsidR="00C2104B" w:rsidRPr="00C2104B" w14:paraId="350E9196" w14:textId="77777777" w:rsidTr="000B34DF">
        <w:tc>
          <w:tcPr>
            <w:tcW w:w="0" w:type="auto"/>
            <w:hideMark/>
          </w:tcPr>
          <w:p w14:paraId="2C64272B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supplier</w:t>
            </w:r>
            <w:proofErr w:type="spellEnd"/>
          </w:p>
        </w:tc>
        <w:tc>
          <w:tcPr>
            <w:tcW w:w="0" w:type="auto"/>
            <w:hideMark/>
          </w:tcPr>
          <w:p w14:paraId="193F7929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Supplier</w:t>
            </w:r>
            <w:proofErr w:type="spellEnd"/>
          </w:p>
        </w:tc>
        <w:tc>
          <w:tcPr>
            <w:tcW w:w="0" w:type="auto"/>
            <w:hideMark/>
          </w:tcPr>
          <w:p w14:paraId="3317D9E2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Постачальник.</w:t>
            </w:r>
          </w:p>
        </w:tc>
      </w:tr>
      <w:tr w:rsidR="00C2104B" w:rsidRPr="00C2104B" w14:paraId="157E7F55" w14:textId="77777777" w:rsidTr="000B34DF">
        <w:tc>
          <w:tcPr>
            <w:tcW w:w="0" w:type="auto"/>
            <w:hideMark/>
          </w:tcPr>
          <w:p w14:paraId="0AF40335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parts</w:t>
            </w:r>
            <w:proofErr w:type="spellEnd"/>
          </w:p>
        </w:tc>
        <w:tc>
          <w:tcPr>
            <w:tcW w:w="0" w:type="auto"/>
            <w:hideMark/>
          </w:tcPr>
          <w:p w14:paraId="4E2BC851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hideMark/>
          </w:tcPr>
          <w:p w14:paraId="00B0B0E2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Список запчастин.</w:t>
            </w:r>
          </w:p>
        </w:tc>
      </w:tr>
      <w:tr w:rsidR="00C2104B" w:rsidRPr="00C2104B" w14:paraId="479DE5A3" w14:textId="77777777" w:rsidTr="000B34DF">
        <w:tc>
          <w:tcPr>
            <w:tcW w:w="0" w:type="auto"/>
            <w:hideMark/>
          </w:tcPr>
          <w:p w14:paraId="30E7A052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40FE30DC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2A5398E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Статус (наприклад, "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pending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", "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shipped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").</w:t>
            </w:r>
          </w:p>
        </w:tc>
      </w:tr>
      <w:tr w:rsidR="00C2104B" w:rsidRPr="00C2104B" w14:paraId="1DB9A100" w14:textId="77777777" w:rsidTr="000B34DF">
        <w:tc>
          <w:tcPr>
            <w:tcW w:w="0" w:type="auto"/>
            <w:hideMark/>
          </w:tcPr>
          <w:p w14:paraId="0F7F6B2B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deliveryOption</w:t>
            </w:r>
            <w:proofErr w:type="spellEnd"/>
          </w:p>
        </w:tc>
        <w:tc>
          <w:tcPr>
            <w:tcW w:w="0" w:type="auto"/>
            <w:hideMark/>
          </w:tcPr>
          <w:p w14:paraId="263F1901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DAF00AC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Опція доставки.</w:t>
            </w:r>
          </w:p>
        </w:tc>
      </w:tr>
      <w:tr w:rsidR="00C2104B" w:rsidRPr="00C2104B" w14:paraId="4BEEE985" w14:textId="77777777" w:rsidTr="000B34DF">
        <w:tc>
          <w:tcPr>
            <w:tcW w:w="0" w:type="auto"/>
            <w:hideMark/>
          </w:tcPr>
          <w:p w14:paraId="756240A8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totalPrice</w:t>
            </w:r>
            <w:proofErr w:type="spellEnd"/>
          </w:p>
        </w:tc>
        <w:tc>
          <w:tcPr>
            <w:tcW w:w="0" w:type="auto"/>
            <w:hideMark/>
          </w:tcPr>
          <w:p w14:paraId="55576E0F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  <w:hideMark/>
          </w:tcPr>
          <w:p w14:paraId="16260733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Загальна ціна.</w:t>
            </w:r>
          </w:p>
        </w:tc>
      </w:tr>
      <w:tr w:rsidR="000B34DF" w:rsidRPr="00C2104B" w14:paraId="4C1837C5" w14:textId="77777777" w:rsidTr="000B34DF">
        <w:tc>
          <w:tcPr>
            <w:tcW w:w="0" w:type="auto"/>
          </w:tcPr>
          <w:p w14:paraId="4F0A505A" w14:textId="5AFDD0BD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Методи</w:t>
            </w:r>
          </w:p>
        </w:tc>
        <w:tc>
          <w:tcPr>
            <w:tcW w:w="0" w:type="auto"/>
          </w:tcPr>
          <w:p w14:paraId="59B97871" w14:textId="563DDAEB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Повертає</w:t>
            </w:r>
          </w:p>
        </w:tc>
        <w:tc>
          <w:tcPr>
            <w:tcW w:w="0" w:type="auto"/>
          </w:tcPr>
          <w:p w14:paraId="3B4E762C" w14:textId="1E0457AB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0B34DF" w:rsidRPr="00C2104B" w14:paraId="31B5529A" w14:textId="77777777" w:rsidTr="000B34DF">
        <w:tc>
          <w:tcPr>
            <w:tcW w:w="0" w:type="auto"/>
          </w:tcPr>
          <w:p w14:paraId="647D5196" w14:textId="27A3FCFC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updateStatus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newStatus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36AFCA40" w14:textId="592D1C6C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10EEBC2A" w14:textId="32A84303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Оновлення статусу.</w:t>
            </w:r>
          </w:p>
        </w:tc>
      </w:tr>
      <w:tr w:rsidR="000B34DF" w:rsidRPr="00C2104B" w14:paraId="234D3FC1" w14:textId="77777777" w:rsidTr="000B34DF">
        <w:tc>
          <w:tcPr>
            <w:tcW w:w="0" w:type="auto"/>
          </w:tcPr>
          <w:p w14:paraId="33E04BEE" w14:textId="7C1F9384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calculateTotal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3ECDA63A" w14:textId="626B2F74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float</w:t>
            </w:r>
            <w:proofErr w:type="spellEnd"/>
          </w:p>
        </w:tc>
        <w:tc>
          <w:tcPr>
            <w:tcW w:w="0" w:type="auto"/>
          </w:tcPr>
          <w:p w14:paraId="726EE4D2" w14:textId="450862C3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Розрахунок загальної ціни.</w:t>
            </w:r>
          </w:p>
        </w:tc>
      </w:tr>
      <w:tr w:rsidR="000B34DF" w:rsidRPr="00C2104B" w14:paraId="2CDA912C" w14:textId="77777777" w:rsidTr="000B34DF">
        <w:tc>
          <w:tcPr>
            <w:tcW w:w="0" w:type="auto"/>
          </w:tcPr>
          <w:p w14:paraId="4773BF1D" w14:textId="6DC1A2B6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cancel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3E7796CC" w14:textId="388C1215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0CE0F318" w14:textId="709E941B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Скасування замовлення.</w:t>
            </w:r>
          </w:p>
        </w:tc>
      </w:tr>
    </w:tbl>
    <w:p w14:paraId="278183C9" w14:textId="77777777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vanish/>
          <w:sz w:val="28"/>
          <w:szCs w:val="28"/>
        </w:rPr>
      </w:pPr>
    </w:p>
    <w:p w14:paraId="6162D091" w14:textId="77777777" w:rsidR="000B34DF" w:rsidRPr="000B34DF" w:rsidRDefault="000B34DF" w:rsidP="000B34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07DE2874" w14:textId="0EA4BFE8" w:rsidR="00C2104B" w:rsidRPr="00C2104B" w:rsidRDefault="00C2104B" w:rsidP="00203390">
      <w:pPr>
        <w:numPr>
          <w:ilvl w:val="0"/>
          <w:numId w:val="9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2104B">
        <w:rPr>
          <w:rFonts w:ascii="Times New Roman" w:hAnsi="Times New Roman"/>
          <w:b/>
          <w:bCs/>
          <w:sz w:val="28"/>
          <w:szCs w:val="28"/>
        </w:rPr>
        <w:t>Review</w:t>
      </w:r>
      <w:proofErr w:type="spellEnd"/>
      <w:r w:rsidRPr="00C2104B">
        <w:rPr>
          <w:rFonts w:ascii="Times New Roman" w:hAnsi="Times New Roman"/>
          <w:sz w:val="28"/>
          <w:szCs w:val="28"/>
        </w:rPr>
        <w:t>: Представляє відгук. Відповідає за оцінки та коментарі про запчастини.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1452"/>
        <w:gridCol w:w="1404"/>
        <w:gridCol w:w="6358"/>
      </w:tblGrid>
      <w:tr w:rsidR="00C2104B" w:rsidRPr="00C2104B" w14:paraId="658F2F0F" w14:textId="77777777" w:rsidTr="000B34DF">
        <w:tc>
          <w:tcPr>
            <w:tcW w:w="0" w:type="auto"/>
            <w:hideMark/>
          </w:tcPr>
          <w:p w14:paraId="70C2A93A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Атрибути</w:t>
            </w:r>
          </w:p>
        </w:tc>
        <w:tc>
          <w:tcPr>
            <w:tcW w:w="0" w:type="auto"/>
            <w:hideMark/>
          </w:tcPr>
          <w:p w14:paraId="76E31406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6358" w:type="dxa"/>
            <w:hideMark/>
          </w:tcPr>
          <w:p w14:paraId="0084110F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C2104B" w:rsidRPr="00C2104B" w14:paraId="6F24F3FE" w14:textId="77777777" w:rsidTr="000B34DF">
        <w:tc>
          <w:tcPr>
            <w:tcW w:w="0" w:type="auto"/>
            <w:hideMark/>
          </w:tcPr>
          <w:p w14:paraId="410D3EA6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34293056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6358" w:type="dxa"/>
            <w:hideMark/>
          </w:tcPr>
          <w:p w14:paraId="2B301867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Унікальний ідентифікатор.</w:t>
            </w:r>
          </w:p>
        </w:tc>
      </w:tr>
      <w:tr w:rsidR="00C2104B" w:rsidRPr="00C2104B" w14:paraId="13604508" w14:textId="77777777" w:rsidTr="000B34DF">
        <w:tc>
          <w:tcPr>
            <w:tcW w:w="0" w:type="auto"/>
            <w:hideMark/>
          </w:tcPr>
          <w:p w14:paraId="77B14989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buyer</w:t>
            </w:r>
            <w:proofErr w:type="spellEnd"/>
          </w:p>
        </w:tc>
        <w:tc>
          <w:tcPr>
            <w:tcW w:w="0" w:type="auto"/>
            <w:hideMark/>
          </w:tcPr>
          <w:p w14:paraId="675F0D1F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Buyer</w:t>
            </w:r>
            <w:proofErr w:type="spellEnd"/>
          </w:p>
        </w:tc>
        <w:tc>
          <w:tcPr>
            <w:tcW w:w="6358" w:type="dxa"/>
            <w:hideMark/>
          </w:tcPr>
          <w:p w14:paraId="44873DF2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Покупець.</w:t>
            </w:r>
          </w:p>
        </w:tc>
      </w:tr>
      <w:tr w:rsidR="00C2104B" w:rsidRPr="00C2104B" w14:paraId="66981F84" w14:textId="77777777" w:rsidTr="000B34DF">
        <w:tc>
          <w:tcPr>
            <w:tcW w:w="0" w:type="auto"/>
            <w:hideMark/>
          </w:tcPr>
          <w:p w14:paraId="6F450EC2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0" w:type="auto"/>
            <w:hideMark/>
          </w:tcPr>
          <w:p w14:paraId="475413EC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</w:p>
        </w:tc>
        <w:tc>
          <w:tcPr>
            <w:tcW w:w="6358" w:type="dxa"/>
            <w:hideMark/>
          </w:tcPr>
          <w:p w14:paraId="7F8D30DA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Запчастина.</w:t>
            </w:r>
          </w:p>
        </w:tc>
      </w:tr>
      <w:tr w:rsidR="00C2104B" w:rsidRPr="00C2104B" w14:paraId="38755C6A" w14:textId="77777777" w:rsidTr="000B34DF">
        <w:tc>
          <w:tcPr>
            <w:tcW w:w="0" w:type="auto"/>
            <w:hideMark/>
          </w:tcPr>
          <w:p w14:paraId="74FE02C3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rating</w:t>
            </w:r>
            <w:proofErr w:type="spellEnd"/>
          </w:p>
        </w:tc>
        <w:tc>
          <w:tcPr>
            <w:tcW w:w="0" w:type="auto"/>
            <w:hideMark/>
          </w:tcPr>
          <w:p w14:paraId="4FBCDDB0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6358" w:type="dxa"/>
            <w:hideMark/>
          </w:tcPr>
          <w:p w14:paraId="1B9183AE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Оцінка (1-5).</w:t>
            </w:r>
          </w:p>
        </w:tc>
      </w:tr>
      <w:tr w:rsidR="00C2104B" w:rsidRPr="00C2104B" w14:paraId="0E294E1E" w14:textId="77777777" w:rsidTr="000B34DF">
        <w:tc>
          <w:tcPr>
            <w:tcW w:w="0" w:type="auto"/>
            <w:hideMark/>
          </w:tcPr>
          <w:p w14:paraId="09671CD0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comment</w:t>
            </w:r>
            <w:proofErr w:type="spellEnd"/>
          </w:p>
        </w:tc>
        <w:tc>
          <w:tcPr>
            <w:tcW w:w="0" w:type="auto"/>
            <w:hideMark/>
          </w:tcPr>
          <w:p w14:paraId="53C903EB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6358" w:type="dxa"/>
            <w:hideMark/>
          </w:tcPr>
          <w:p w14:paraId="61A83C97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Коментар.</w:t>
            </w:r>
          </w:p>
        </w:tc>
      </w:tr>
      <w:tr w:rsidR="000B34DF" w:rsidRPr="00C2104B" w14:paraId="30A97029" w14:textId="77777777" w:rsidTr="000B34DF">
        <w:tc>
          <w:tcPr>
            <w:tcW w:w="0" w:type="auto"/>
          </w:tcPr>
          <w:p w14:paraId="02AC7A6E" w14:textId="306315D7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Методи</w:t>
            </w:r>
          </w:p>
        </w:tc>
        <w:tc>
          <w:tcPr>
            <w:tcW w:w="0" w:type="auto"/>
          </w:tcPr>
          <w:p w14:paraId="2DE181E3" w14:textId="6449B856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Повертає</w:t>
            </w:r>
          </w:p>
        </w:tc>
        <w:tc>
          <w:tcPr>
            <w:tcW w:w="6358" w:type="dxa"/>
          </w:tcPr>
          <w:p w14:paraId="3F40B696" w14:textId="7B31B645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0B34DF" w:rsidRPr="00C2104B" w14:paraId="6C4AAAFA" w14:textId="77777777" w:rsidTr="000B34DF">
        <w:tc>
          <w:tcPr>
            <w:tcW w:w="0" w:type="auto"/>
          </w:tcPr>
          <w:p w14:paraId="34927364" w14:textId="3D2A7F03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edit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7161A569" w14:textId="22575901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6358" w:type="dxa"/>
          </w:tcPr>
          <w:p w14:paraId="4A139512" w14:textId="0BFE36B6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Редагування відгуку.</w:t>
            </w:r>
          </w:p>
        </w:tc>
      </w:tr>
      <w:tr w:rsidR="000B34DF" w:rsidRPr="00C2104B" w14:paraId="3680DE0B" w14:textId="77777777" w:rsidTr="000B34DF">
        <w:tc>
          <w:tcPr>
            <w:tcW w:w="0" w:type="auto"/>
          </w:tcPr>
          <w:p w14:paraId="121FCA04" w14:textId="32859233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delete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6895B6F2" w14:textId="49467D34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6358" w:type="dxa"/>
          </w:tcPr>
          <w:p w14:paraId="5298444B" w14:textId="303E0317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Видалення відгуку.</w:t>
            </w:r>
          </w:p>
        </w:tc>
      </w:tr>
    </w:tbl>
    <w:p w14:paraId="61A67F88" w14:textId="77777777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vanish/>
          <w:sz w:val="28"/>
          <w:szCs w:val="28"/>
        </w:rPr>
      </w:pPr>
    </w:p>
    <w:p w14:paraId="4126A739" w14:textId="77777777" w:rsidR="000B34DF" w:rsidRPr="000B34DF" w:rsidRDefault="000B34DF" w:rsidP="000B34DF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14:paraId="33F1C63A" w14:textId="560962F8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C2104B">
        <w:rPr>
          <w:rFonts w:ascii="Times New Roman" w:hAnsi="Times New Roman"/>
          <w:b/>
          <w:bCs/>
          <w:sz w:val="28"/>
          <w:szCs w:val="28"/>
        </w:rPr>
        <w:lastRenderedPageBreak/>
        <w:t>Inventory</w:t>
      </w:r>
      <w:proofErr w:type="spellEnd"/>
      <w:r w:rsidRPr="00C2104B">
        <w:rPr>
          <w:rFonts w:ascii="Times New Roman" w:hAnsi="Times New Roman"/>
          <w:sz w:val="28"/>
          <w:szCs w:val="28"/>
        </w:rPr>
        <w:t>: Представляє інвентар постачальника. Відповідає за керування запасами запчастин.</w:t>
      </w:r>
    </w:p>
    <w:tbl>
      <w:tblPr>
        <w:tblStyle w:val="a7"/>
        <w:tblW w:w="0" w:type="auto"/>
        <w:tblInd w:w="742" w:type="dxa"/>
        <w:tblLook w:val="04A0" w:firstRow="1" w:lastRow="0" w:firstColumn="1" w:lastColumn="0" w:noHBand="0" w:noVBand="1"/>
      </w:tblPr>
      <w:tblGrid>
        <w:gridCol w:w="4322"/>
        <w:gridCol w:w="1419"/>
        <w:gridCol w:w="2998"/>
      </w:tblGrid>
      <w:tr w:rsidR="00C2104B" w:rsidRPr="00C2104B" w14:paraId="4E988CAF" w14:textId="77777777" w:rsidTr="000B34DF">
        <w:tc>
          <w:tcPr>
            <w:tcW w:w="0" w:type="auto"/>
            <w:hideMark/>
          </w:tcPr>
          <w:p w14:paraId="5D4E71B7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Атрибути</w:t>
            </w:r>
          </w:p>
        </w:tc>
        <w:tc>
          <w:tcPr>
            <w:tcW w:w="0" w:type="auto"/>
            <w:hideMark/>
          </w:tcPr>
          <w:p w14:paraId="256D60BC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14:paraId="7024CB4F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C2104B" w:rsidRPr="00C2104B" w14:paraId="584F26E6" w14:textId="77777777" w:rsidTr="000B34DF">
        <w:tc>
          <w:tcPr>
            <w:tcW w:w="0" w:type="auto"/>
            <w:hideMark/>
          </w:tcPr>
          <w:p w14:paraId="4D5A007F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supplier</w:t>
            </w:r>
            <w:proofErr w:type="spellEnd"/>
          </w:p>
        </w:tc>
        <w:tc>
          <w:tcPr>
            <w:tcW w:w="0" w:type="auto"/>
            <w:hideMark/>
          </w:tcPr>
          <w:p w14:paraId="10D1E9B2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Supplier</w:t>
            </w:r>
            <w:proofErr w:type="spellEnd"/>
          </w:p>
        </w:tc>
        <w:tc>
          <w:tcPr>
            <w:tcW w:w="0" w:type="auto"/>
            <w:hideMark/>
          </w:tcPr>
          <w:p w14:paraId="5FFF182C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Постачальник.</w:t>
            </w:r>
          </w:p>
        </w:tc>
      </w:tr>
      <w:tr w:rsidR="00C2104B" w:rsidRPr="00C2104B" w14:paraId="7C2E494F" w14:textId="77777777" w:rsidTr="000B34DF">
        <w:tc>
          <w:tcPr>
            <w:tcW w:w="0" w:type="auto"/>
            <w:hideMark/>
          </w:tcPr>
          <w:p w14:paraId="6F943A5E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parts</w:t>
            </w:r>
            <w:proofErr w:type="spellEnd"/>
          </w:p>
        </w:tc>
        <w:tc>
          <w:tcPr>
            <w:tcW w:w="0" w:type="auto"/>
            <w:hideMark/>
          </w:tcPr>
          <w:p w14:paraId="249008CF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  <w:hideMark/>
          </w:tcPr>
          <w:p w14:paraId="44AEACF7" w14:textId="77777777" w:rsidR="00C2104B" w:rsidRPr="00C2104B" w:rsidRDefault="00C2104B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Список запчастин.</w:t>
            </w:r>
          </w:p>
        </w:tc>
      </w:tr>
      <w:tr w:rsidR="000B34DF" w:rsidRPr="00C2104B" w14:paraId="4828B1BD" w14:textId="77777777" w:rsidTr="000B34DF">
        <w:tc>
          <w:tcPr>
            <w:tcW w:w="0" w:type="auto"/>
          </w:tcPr>
          <w:p w14:paraId="6C3E28DB" w14:textId="091F8FF9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Методи</w:t>
            </w:r>
          </w:p>
        </w:tc>
        <w:tc>
          <w:tcPr>
            <w:tcW w:w="0" w:type="auto"/>
          </w:tcPr>
          <w:p w14:paraId="27B238F2" w14:textId="1AE2F523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Повертає</w:t>
            </w:r>
          </w:p>
        </w:tc>
        <w:tc>
          <w:tcPr>
            <w:tcW w:w="0" w:type="auto"/>
          </w:tcPr>
          <w:p w14:paraId="7B3F583A" w14:textId="0FE3039A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b/>
                <w:bCs/>
                <w:sz w:val="28"/>
                <w:szCs w:val="28"/>
              </w:rPr>
              <w:t>Опис</w:t>
            </w:r>
          </w:p>
        </w:tc>
      </w:tr>
      <w:tr w:rsidR="000B34DF" w:rsidRPr="00C2104B" w14:paraId="4C6DFE75" w14:textId="77777777" w:rsidTr="000B34DF">
        <w:tc>
          <w:tcPr>
            <w:tcW w:w="0" w:type="auto"/>
          </w:tcPr>
          <w:p w14:paraId="2E60BB8B" w14:textId="130DF427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addPart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50079B3D" w14:textId="195C4168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4EDB4189" w14:textId="0345DFF8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Додавання запчастини.</w:t>
            </w:r>
          </w:p>
        </w:tc>
      </w:tr>
      <w:tr w:rsidR="000B34DF" w:rsidRPr="00C2104B" w14:paraId="4468DA6E" w14:textId="77777777" w:rsidTr="000B34DF">
        <w:tc>
          <w:tcPr>
            <w:tcW w:w="0" w:type="auto"/>
          </w:tcPr>
          <w:p w14:paraId="7BD04151" w14:textId="2AADCE83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removePart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7F66B59C" w14:textId="68D851E1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2252252C" w14:textId="4DCA10DC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Видалення запчастини.</w:t>
            </w:r>
          </w:p>
        </w:tc>
      </w:tr>
      <w:tr w:rsidR="000B34DF" w:rsidRPr="00C2104B" w14:paraId="322E3E54" w14:textId="77777777" w:rsidTr="000B34DF">
        <w:tc>
          <w:tcPr>
            <w:tcW w:w="0" w:type="auto"/>
          </w:tcPr>
          <w:p w14:paraId="52BA28A2" w14:textId="5BF5A5E1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updateStock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quantity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</w:tcPr>
          <w:p w14:paraId="4AB5A0D3" w14:textId="79E9A065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0" w:type="auto"/>
          </w:tcPr>
          <w:p w14:paraId="34E78D8E" w14:textId="12BB45F8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Оновлення запасів.</w:t>
            </w:r>
          </w:p>
        </w:tc>
      </w:tr>
      <w:tr w:rsidR="000B34DF" w:rsidRPr="00C2104B" w14:paraId="7D2EED54" w14:textId="77777777" w:rsidTr="000B34DF">
        <w:tc>
          <w:tcPr>
            <w:tcW w:w="0" w:type="auto"/>
          </w:tcPr>
          <w:p w14:paraId="45128150" w14:textId="3577F790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viewStock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()</w:t>
            </w:r>
          </w:p>
        </w:tc>
        <w:tc>
          <w:tcPr>
            <w:tcW w:w="0" w:type="auto"/>
          </w:tcPr>
          <w:p w14:paraId="71F7B5FF" w14:textId="56611931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List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&lt;</w:t>
            </w:r>
            <w:proofErr w:type="spellStart"/>
            <w:r w:rsidRPr="00C2104B">
              <w:rPr>
                <w:rFonts w:ascii="Times New Roman" w:hAnsi="Times New Roman"/>
                <w:sz w:val="28"/>
                <w:szCs w:val="28"/>
              </w:rPr>
              <w:t>Part</w:t>
            </w:r>
            <w:proofErr w:type="spellEnd"/>
            <w:r w:rsidRPr="00C2104B">
              <w:rPr>
                <w:rFonts w:ascii="Times New Roman" w:hAnsi="Times New Roman"/>
                <w:sz w:val="28"/>
                <w:szCs w:val="28"/>
              </w:rPr>
              <w:t>&gt;</w:t>
            </w:r>
          </w:p>
        </w:tc>
        <w:tc>
          <w:tcPr>
            <w:tcW w:w="0" w:type="auto"/>
          </w:tcPr>
          <w:p w14:paraId="470DF2F8" w14:textId="66104A62" w:rsidR="000B34DF" w:rsidRPr="00C2104B" w:rsidRDefault="000B34DF" w:rsidP="000B34DF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C2104B">
              <w:rPr>
                <w:rFonts w:ascii="Times New Roman" w:hAnsi="Times New Roman"/>
                <w:sz w:val="28"/>
                <w:szCs w:val="28"/>
              </w:rPr>
              <w:t>Перегляд запасів.</w:t>
            </w:r>
          </w:p>
        </w:tc>
      </w:tr>
    </w:tbl>
    <w:p w14:paraId="16BF43C7" w14:textId="77777777" w:rsidR="00C2104B" w:rsidRPr="00C2104B" w:rsidRDefault="00C2104B" w:rsidP="00C2104B">
      <w:pPr>
        <w:numPr>
          <w:ilvl w:val="0"/>
          <w:numId w:val="94"/>
        </w:numPr>
        <w:spacing w:after="0" w:line="360" w:lineRule="auto"/>
        <w:rPr>
          <w:rFonts w:ascii="Times New Roman" w:hAnsi="Times New Roman"/>
          <w:vanish/>
          <w:sz w:val="28"/>
          <w:szCs w:val="28"/>
        </w:rPr>
      </w:pPr>
    </w:p>
    <w:p w14:paraId="25B64341" w14:textId="77777777" w:rsidR="00C2104B" w:rsidRDefault="00C2104B" w:rsidP="00C3465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A982147" w14:textId="77777777" w:rsidR="000B34DF" w:rsidRPr="000B34DF" w:rsidRDefault="000B34DF" w:rsidP="000B34DF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0B34DF">
        <w:rPr>
          <w:rFonts w:ascii="Times New Roman" w:hAnsi="Times New Roman"/>
          <w:b/>
          <w:bCs/>
          <w:i/>
          <w:iCs/>
          <w:sz w:val="28"/>
          <w:szCs w:val="28"/>
        </w:rPr>
        <w:t>2. Зв'язки між класами</w:t>
      </w:r>
    </w:p>
    <w:p w14:paraId="09414536" w14:textId="4483A82C" w:rsidR="000B34DF" w:rsidRPr="000B34DF" w:rsidRDefault="000B34DF" w:rsidP="000B34D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B34DF">
        <w:rPr>
          <w:rFonts w:ascii="Times New Roman" w:hAnsi="Times New Roman"/>
          <w:sz w:val="28"/>
          <w:szCs w:val="28"/>
        </w:rPr>
        <w:t>Зв'язки показують, як класи взаємодіють. Вони включають насл</w:t>
      </w:r>
      <w:r>
        <w:rPr>
          <w:rFonts w:ascii="Times New Roman" w:hAnsi="Times New Roman"/>
          <w:sz w:val="28"/>
          <w:szCs w:val="28"/>
        </w:rPr>
        <w:t>і</w:t>
      </w:r>
      <w:r w:rsidRPr="000B34DF">
        <w:rPr>
          <w:rFonts w:ascii="Times New Roman" w:hAnsi="Times New Roman"/>
          <w:sz w:val="28"/>
          <w:szCs w:val="28"/>
        </w:rPr>
        <w:t xml:space="preserve">дування (стрілка з порожнім трикутником) та асоціації (лінія з </w:t>
      </w:r>
      <w:proofErr w:type="spellStart"/>
      <w:r w:rsidRPr="000B34DF">
        <w:rPr>
          <w:rFonts w:ascii="Times New Roman" w:hAnsi="Times New Roman"/>
          <w:sz w:val="28"/>
          <w:szCs w:val="28"/>
        </w:rPr>
        <w:t>мультиплікативністю</w:t>
      </w:r>
      <w:proofErr w:type="spellEnd"/>
      <w:r w:rsidRPr="000B34DF">
        <w:rPr>
          <w:rFonts w:ascii="Times New Roman" w:hAnsi="Times New Roman"/>
          <w:sz w:val="28"/>
          <w:szCs w:val="28"/>
        </w:rPr>
        <w:t>, наприклад, "1" -- "0..*").</w:t>
      </w:r>
    </w:p>
    <w:p w14:paraId="2808E6BC" w14:textId="4B968D20" w:rsidR="000B34DF" w:rsidRPr="000B34DF" w:rsidRDefault="000B34DF" w:rsidP="000B34DF">
      <w:pPr>
        <w:numPr>
          <w:ilvl w:val="0"/>
          <w:numId w:val="9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B34DF">
        <w:rPr>
          <w:rFonts w:ascii="Times New Roman" w:hAnsi="Times New Roman"/>
          <w:b/>
          <w:bCs/>
          <w:sz w:val="28"/>
          <w:szCs w:val="28"/>
        </w:rPr>
        <w:t>Насл</w:t>
      </w:r>
      <w:r>
        <w:rPr>
          <w:rFonts w:ascii="Times New Roman" w:hAnsi="Times New Roman"/>
          <w:b/>
          <w:bCs/>
          <w:sz w:val="28"/>
          <w:szCs w:val="28"/>
        </w:rPr>
        <w:t>і</w:t>
      </w:r>
      <w:r w:rsidRPr="000B34DF">
        <w:rPr>
          <w:rFonts w:ascii="Times New Roman" w:hAnsi="Times New Roman"/>
          <w:b/>
          <w:bCs/>
          <w:sz w:val="28"/>
          <w:szCs w:val="28"/>
        </w:rPr>
        <w:t>дування (</w:t>
      </w:r>
      <w:proofErr w:type="spellStart"/>
      <w:r w:rsidRPr="000B34DF">
        <w:rPr>
          <w:rFonts w:ascii="Times New Roman" w:hAnsi="Times New Roman"/>
          <w:b/>
          <w:bCs/>
          <w:sz w:val="28"/>
          <w:szCs w:val="28"/>
        </w:rPr>
        <w:t>Generalization</w:t>
      </w:r>
      <w:proofErr w:type="spellEnd"/>
      <w:r w:rsidRPr="000B34DF">
        <w:rPr>
          <w:rFonts w:ascii="Times New Roman" w:hAnsi="Times New Roman"/>
          <w:b/>
          <w:bCs/>
          <w:sz w:val="28"/>
          <w:szCs w:val="28"/>
        </w:rPr>
        <w:t>)</w:t>
      </w:r>
      <w:r w:rsidRPr="000B34DF">
        <w:rPr>
          <w:rFonts w:ascii="Times New Roman" w:hAnsi="Times New Roman"/>
          <w:sz w:val="28"/>
          <w:szCs w:val="28"/>
        </w:rPr>
        <w:t xml:space="preserve">: </w:t>
      </w:r>
    </w:p>
    <w:p w14:paraId="78888406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User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&lt;|-- </w:t>
      </w:r>
      <w:proofErr w:type="spellStart"/>
      <w:r w:rsidRPr="000B34DF">
        <w:rPr>
          <w:rFonts w:ascii="Times New Roman" w:hAnsi="Times New Roman"/>
          <w:sz w:val="28"/>
          <w:szCs w:val="28"/>
        </w:rPr>
        <w:t>Buyer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0B34DF">
        <w:rPr>
          <w:rFonts w:ascii="Times New Roman" w:hAnsi="Times New Roman"/>
          <w:sz w:val="28"/>
          <w:szCs w:val="28"/>
        </w:rPr>
        <w:t>Buyer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наслідує від </w:t>
      </w:r>
      <w:proofErr w:type="spellStart"/>
      <w:r w:rsidRPr="000B34DF">
        <w:rPr>
          <w:rFonts w:ascii="Times New Roman" w:hAnsi="Times New Roman"/>
          <w:sz w:val="28"/>
          <w:szCs w:val="28"/>
        </w:rPr>
        <w:t>User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(має всі атрибути/методи </w:t>
      </w:r>
      <w:proofErr w:type="spellStart"/>
      <w:r w:rsidRPr="000B34DF">
        <w:rPr>
          <w:rFonts w:ascii="Times New Roman" w:hAnsi="Times New Roman"/>
          <w:sz w:val="28"/>
          <w:szCs w:val="28"/>
        </w:rPr>
        <w:t>User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+ свої).</w:t>
      </w:r>
    </w:p>
    <w:p w14:paraId="283DD032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User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&lt;|-- </w:t>
      </w:r>
      <w:proofErr w:type="spellStart"/>
      <w:r w:rsidRPr="000B34DF">
        <w:rPr>
          <w:rFonts w:ascii="Times New Roman" w:hAnsi="Times New Roman"/>
          <w:sz w:val="28"/>
          <w:szCs w:val="28"/>
        </w:rPr>
        <w:t>Supplier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: Аналогічно для </w:t>
      </w:r>
      <w:proofErr w:type="spellStart"/>
      <w:r w:rsidRPr="000B34DF">
        <w:rPr>
          <w:rFonts w:ascii="Times New Roman" w:hAnsi="Times New Roman"/>
          <w:sz w:val="28"/>
          <w:szCs w:val="28"/>
        </w:rPr>
        <w:t>Supplier</w:t>
      </w:r>
      <w:proofErr w:type="spellEnd"/>
      <w:r w:rsidRPr="000B34DF">
        <w:rPr>
          <w:rFonts w:ascii="Times New Roman" w:hAnsi="Times New Roman"/>
          <w:sz w:val="28"/>
          <w:szCs w:val="28"/>
        </w:rPr>
        <w:t>.</w:t>
      </w:r>
    </w:p>
    <w:p w14:paraId="6668C4EF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User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&lt;|-- Admin: Аналогічно для Admin.</w:t>
      </w:r>
    </w:p>
    <w:p w14:paraId="5C57FC8F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0B34DF">
        <w:rPr>
          <w:rFonts w:ascii="Times New Roman" w:hAnsi="Times New Roman"/>
          <w:sz w:val="28"/>
          <w:szCs w:val="28"/>
        </w:rPr>
        <w:t>Це забезпечує поліморфізм: система може обробляти користувачів уніфіковано, але з ролевими відмінностями.</w:t>
      </w:r>
    </w:p>
    <w:p w14:paraId="3680DDD4" w14:textId="77777777" w:rsidR="000B34DF" w:rsidRPr="000B34DF" w:rsidRDefault="000B34DF" w:rsidP="000B34DF">
      <w:pPr>
        <w:numPr>
          <w:ilvl w:val="0"/>
          <w:numId w:val="95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B34DF">
        <w:rPr>
          <w:rFonts w:ascii="Times New Roman" w:hAnsi="Times New Roman"/>
          <w:b/>
          <w:bCs/>
          <w:sz w:val="28"/>
          <w:szCs w:val="28"/>
        </w:rPr>
        <w:t>Асоціації (</w:t>
      </w:r>
      <w:proofErr w:type="spellStart"/>
      <w:r w:rsidRPr="000B34DF">
        <w:rPr>
          <w:rFonts w:ascii="Times New Roman" w:hAnsi="Times New Roman"/>
          <w:b/>
          <w:bCs/>
          <w:sz w:val="28"/>
          <w:szCs w:val="28"/>
        </w:rPr>
        <w:t>Association</w:t>
      </w:r>
      <w:proofErr w:type="spellEnd"/>
      <w:r w:rsidRPr="000B34DF">
        <w:rPr>
          <w:rFonts w:ascii="Times New Roman" w:hAnsi="Times New Roman"/>
          <w:b/>
          <w:bCs/>
          <w:sz w:val="28"/>
          <w:szCs w:val="28"/>
        </w:rPr>
        <w:t>)</w:t>
      </w:r>
      <w:r w:rsidRPr="000B34DF">
        <w:rPr>
          <w:rFonts w:ascii="Times New Roman" w:hAnsi="Times New Roman"/>
          <w:sz w:val="28"/>
          <w:szCs w:val="28"/>
        </w:rPr>
        <w:t xml:space="preserve">: </w:t>
      </w:r>
    </w:p>
    <w:p w14:paraId="08CAECBB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Buyer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"1" -- "0..*" </w:t>
      </w:r>
      <w:proofErr w:type="spellStart"/>
      <w:r w:rsidRPr="000B34DF">
        <w:rPr>
          <w:rFonts w:ascii="Times New Roman" w:hAnsi="Times New Roman"/>
          <w:sz w:val="28"/>
          <w:szCs w:val="28"/>
        </w:rPr>
        <w:t>Vehicle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B34DF">
        <w:rPr>
          <w:rFonts w:ascii="Times New Roman" w:hAnsi="Times New Roman"/>
          <w:sz w:val="28"/>
          <w:szCs w:val="28"/>
        </w:rPr>
        <w:t>owns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&gt;: Один покупець може мати 0 або більше транспортних засобів (власність).</w:t>
      </w:r>
    </w:p>
    <w:p w14:paraId="6BE865D2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Buyer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"1" -- "0..*" </w:t>
      </w:r>
      <w:proofErr w:type="spellStart"/>
      <w:r w:rsidRPr="000B34DF">
        <w:rPr>
          <w:rFonts w:ascii="Times New Roman" w:hAnsi="Times New Roman"/>
          <w:sz w:val="28"/>
          <w:szCs w:val="28"/>
        </w:rPr>
        <w:t>Order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B34DF">
        <w:rPr>
          <w:rFonts w:ascii="Times New Roman" w:hAnsi="Times New Roman"/>
          <w:sz w:val="28"/>
          <w:szCs w:val="28"/>
        </w:rPr>
        <w:t>places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&gt;: Один покупець може розміщувати 0 або більше замовлень.</w:t>
      </w:r>
    </w:p>
    <w:p w14:paraId="4D9729B7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Buyer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"1" -- "0..*" </w:t>
      </w:r>
      <w:proofErr w:type="spellStart"/>
      <w:r w:rsidRPr="000B34DF">
        <w:rPr>
          <w:rFonts w:ascii="Times New Roman" w:hAnsi="Times New Roman"/>
          <w:sz w:val="28"/>
          <w:szCs w:val="28"/>
        </w:rPr>
        <w:t>Review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B34DF">
        <w:rPr>
          <w:rFonts w:ascii="Times New Roman" w:hAnsi="Times New Roman"/>
          <w:sz w:val="28"/>
          <w:szCs w:val="28"/>
        </w:rPr>
        <w:t>writes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&gt;: Один покупець може писати 0 або більше відгуків.</w:t>
      </w:r>
    </w:p>
    <w:p w14:paraId="3B283835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lastRenderedPageBreak/>
        <w:t>Supplier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"1" -- "1" </w:t>
      </w:r>
      <w:proofErr w:type="spellStart"/>
      <w:r w:rsidRPr="000B34DF">
        <w:rPr>
          <w:rFonts w:ascii="Times New Roman" w:hAnsi="Times New Roman"/>
          <w:sz w:val="28"/>
          <w:szCs w:val="28"/>
        </w:rPr>
        <w:t>Inventory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B34DF">
        <w:rPr>
          <w:rFonts w:ascii="Times New Roman" w:hAnsi="Times New Roman"/>
          <w:sz w:val="28"/>
          <w:szCs w:val="28"/>
        </w:rPr>
        <w:t>manages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&gt;: Один постачальник керує одним інвентарем (1:1).</w:t>
      </w:r>
    </w:p>
    <w:p w14:paraId="11012438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Inventory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"1" -- "0..*" </w:t>
      </w:r>
      <w:proofErr w:type="spellStart"/>
      <w:r w:rsidRPr="000B34DF">
        <w:rPr>
          <w:rFonts w:ascii="Times New Roman" w:hAnsi="Times New Roman"/>
          <w:sz w:val="28"/>
          <w:szCs w:val="28"/>
        </w:rPr>
        <w:t>Part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B34DF">
        <w:rPr>
          <w:rFonts w:ascii="Times New Roman" w:hAnsi="Times New Roman"/>
          <w:sz w:val="28"/>
          <w:szCs w:val="28"/>
        </w:rPr>
        <w:t>contains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&gt;: Один інвентар містить 0 або більше запчастин.</w:t>
      </w:r>
    </w:p>
    <w:p w14:paraId="73D73F73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Part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"0..*" -- "1" </w:t>
      </w:r>
      <w:proofErr w:type="spellStart"/>
      <w:r w:rsidRPr="000B34DF">
        <w:rPr>
          <w:rFonts w:ascii="Times New Roman" w:hAnsi="Times New Roman"/>
          <w:sz w:val="28"/>
          <w:szCs w:val="28"/>
        </w:rPr>
        <w:t>Supplier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B34DF">
        <w:rPr>
          <w:rFonts w:ascii="Times New Roman" w:hAnsi="Times New Roman"/>
          <w:sz w:val="28"/>
          <w:szCs w:val="28"/>
        </w:rPr>
        <w:t>supplied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by &lt;: Багато запчастин постачаються одним постачальником.</w:t>
      </w:r>
    </w:p>
    <w:p w14:paraId="23AA0714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Part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"1" -- "0..*" </w:t>
      </w:r>
      <w:proofErr w:type="spellStart"/>
      <w:r w:rsidRPr="000B34DF">
        <w:rPr>
          <w:rFonts w:ascii="Times New Roman" w:hAnsi="Times New Roman"/>
          <w:sz w:val="28"/>
          <w:szCs w:val="28"/>
        </w:rPr>
        <w:t>Review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B34DF">
        <w:rPr>
          <w:rFonts w:ascii="Times New Roman" w:hAnsi="Times New Roman"/>
          <w:sz w:val="28"/>
          <w:szCs w:val="28"/>
        </w:rPr>
        <w:t>has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&gt;: Одна запчастина може мати 0 або більше відгуків.</w:t>
      </w:r>
    </w:p>
    <w:p w14:paraId="4CDE5E1C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Order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"1" -- "1" </w:t>
      </w:r>
      <w:proofErr w:type="spellStart"/>
      <w:r w:rsidRPr="000B34DF">
        <w:rPr>
          <w:rFonts w:ascii="Times New Roman" w:hAnsi="Times New Roman"/>
          <w:sz w:val="28"/>
          <w:szCs w:val="28"/>
        </w:rPr>
        <w:t>Buyer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B34DF">
        <w:rPr>
          <w:rFonts w:ascii="Times New Roman" w:hAnsi="Times New Roman"/>
          <w:sz w:val="28"/>
          <w:szCs w:val="28"/>
        </w:rPr>
        <w:t>from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&lt;: Одне замовлення від одного покупця (1:1).</w:t>
      </w:r>
    </w:p>
    <w:p w14:paraId="09CD3BD5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Order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"1" -- "1" </w:t>
      </w:r>
      <w:proofErr w:type="spellStart"/>
      <w:r w:rsidRPr="000B34DF">
        <w:rPr>
          <w:rFonts w:ascii="Times New Roman" w:hAnsi="Times New Roman"/>
          <w:sz w:val="28"/>
          <w:szCs w:val="28"/>
        </w:rPr>
        <w:t>Supplier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B34DF">
        <w:rPr>
          <w:rFonts w:ascii="Times New Roman" w:hAnsi="Times New Roman"/>
          <w:sz w:val="28"/>
          <w:szCs w:val="28"/>
        </w:rPr>
        <w:t>to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&gt;: Одне замовлення до одного постачальника.</w:t>
      </w:r>
    </w:p>
    <w:p w14:paraId="217CFDD2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Order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"1" -- "1..*" </w:t>
      </w:r>
      <w:proofErr w:type="spellStart"/>
      <w:r w:rsidRPr="000B34DF">
        <w:rPr>
          <w:rFonts w:ascii="Times New Roman" w:hAnsi="Times New Roman"/>
          <w:sz w:val="28"/>
          <w:szCs w:val="28"/>
        </w:rPr>
        <w:t>Part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B34DF">
        <w:rPr>
          <w:rFonts w:ascii="Times New Roman" w:hAnsi="Times New Roman"/>
          <w:sz w:val="28"/>
          <w:szCs w:val="28"/>
        </w:rPr>
        <w:t>includes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&gt;: Одне замовлення включає 1 або більше запчастин.</w:t>
      </w:r>
    </w:p>
    <w:p w14:paraId="532237E8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Review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"1" -- "1" </w:t>
      </w:r>
      <w:proofErr w:type="spellStart"/>
      <w:r w:rsidRPr="000B34DF">
        <w:rPr>
          <w:rFonts w:ascii="Times New Roman" w:hAnsi="Times New Roman"/>
          <w:sz w:val="28"/>
          <w:szCs w:val="28"/>
        </w:rPr>
        <w:t>Buyer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by &lt;: Один відгук від одного покупця.</w:t>
      </w:r>
    </w:p>
    <w:p w14:paraId="62C79838" w14:textId="77777777" w:rsidR="000B34DF" w:rsidRPr="000B34DF" w:rsidRDefault="000B34DF" w:rsidP="00203390">
      <w:pPr>
        <w:numPr>
          <w:ilvl w:val="1"/>
          <w:numId w:val="95"/>
        </w:num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B34DF">
        <w:rPr>
          <w:rFonts w:ascii="Times New Roman" w:hAnsi="Times New Roman"/>
          <w:sz w:val="28"/>
          <w:szCs w:val="28"/>
        </w:rPr>
        <w:t>Review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"1" -- "1" </w:t>
      </w:r>
      <w:proofErr w:type="spellStart"/>
      <w:r w:rsidRPr="000B34DF">
        <w:rPr>
          <w:rFonts w:ascii="Times New Roman" w:hAnsi="Times New Roman"/>
          <w:sz w:val="28"/>
          <w:szCs w:val="28"/>
        </w:rPr>
        <w:t>Part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: </w:t>
      </w:r>
      <w:proofErr w:type="spellStart"/>
      <w:r w:rsidRPr="000B34DF">
        <w:rPr>
          <w:rFonts w:ascii="Times New Roman" w:hAnsi="Times New Roman"/>
          <w:sz w:val="28"/>
          <w:szCs w:val="28"/>
        </w:rPr>
        <w:t>for</w:t>
      </w:r>
      <w:proofErr w:type="spellEnd"/>
      <w:r w:rsidRPr="000B34DF">
        <w:rPr>
          <w:rFonts w:ascii="Times New Roman" w:hAnsi="Times New Roman"/>
          <w:sz w:val="28"/>
          <w:szCs w:val="28"/>
        </w:rPr>
        <w:t xml:space="preserve"> &gt;: Один відгук для однієї запчастини.</w:t>
      </w:r>
    </w:p>
    <w:p w14:paraId="1E278D7D" w14:textId="449E3E2F" w:rsidR="000B34DF" w:rsidRDefault="009605A0" w:rsidP="000B34D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чином ц</w:t>
      </w:r>
      <w:r w:rsidR="000B34DF" w:rsidRPr="000B34DF">
        <w:rPr>
          <w:rFonts w:ascii="Times New Roman" w:hAnsi="Times New Roman"/>
          <w:sz w:val="28"/>
          <w:szCs w:val="28"/>
        </w:rPr>
        <w:t>і зв'язки забезпечують цілісність даних: наприклад, видалення постачальника вплине на інвентар (композиція), а замовлення пов'язує покупця та постачальника.</w:t>
      </w:r>
    </w:p>
    <w:p w14:paraId="6EDFC62C" w14:textId="159AF6E1" w:rsidR="000B34DF" w:rsidRPr="000B34DF" w:rsidRDefault="00340B7A" w:rsidP="00340B7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Описані класи та зв’язки між ними продемонстровані на діаграмі:</w:t>
      </w:r>
    </w:p>
    <w:p w14:paraId="4A330385" w14:textId="1C53CFAC" w:rsidR="00560B50" w:rsidRDefault="00EE71DB" w:rsidP="00EE71D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619093" wp14:editId="30D99F53">
            <wp:extent cx="4600575" cy="6673871"/>
            <wp:effectExtent l="0" t="0" r="0" b="0"/>
            <wp:docPr id="633885929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108" cy="668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C1F5" w14:textId="48A9C2CE" w:rsidR="00706F18" w:rsidRPr="00560B50" w:rsidRDefault="00EE71DB" w:rsidP="00340B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3.1. Діаграма класів системи</w:t>
      </w:r>
    </w:p>
    <w:p w14:paraId="60041112" w14:textId="6C156126" w:rsidR="00717B3A" w:rsidRPr="00340B7A" w:rsidRDefault="00717B3A" w:rsidP="00340B7A">
      <w:pPr>
        <w:spacing w:after="0" w:line="360" w:lineRule="auto"/>
        <w:ind w:firstLine="567"/>
        <w:jc w:val="both"/>
      </w:pPr>
      <w:r w:rsidRPr="00717B3A">
        <w:rPr>
          <w:rFonts w:ascii="Times New Roman" w:hAnsi="Times New Roman"/>
          <w:b/>
          <w:bCs/>
          <w:i/>
          <w:iCs/>
          <w:sz w:val="28"/>
          <w:szCs w:val="28"/>
        </w:rPr>
        <w:t>Висновок:</w:t>
      </w:r>
      <w:r w:rsidRPr="00717B3A">
        <w:rPr>
          <w:rFonts w:ascii="Times New Roman" w:hAnsi="Times New Roman"/>
          <w:sz w:val="28"/>
          <w:szCs w:val="28"/>
        </w:rPr>
        <w:t xml:space="preserve"> в ході</w:t>
      </w:r>
      <w:r>
        <w:rPr>
          <w:rFonts w:ascii="Times New Roman" w:hAnsi="Times New Roman"/>
          <w:sz w:val="28"/>
          <w:szCs w:val="28"/>
        </w:rPr>
        <w:t xml:space="preserve"> виконання</w:t>
      </w:r>
      <w:r w:rsidRPr="00717B3A">
        <w:rPr>
          <w:rFonts w:ascii="Times New Roman" w:hAnsi="Times New Roman"/>
          <w:sz w:val="28"/>
          <w:szCs w:val="28"/>
        </w:rPr>
        <w:t xml:space="preserve"> лабораторної роботи було </w:t>
      </w:r>
      <w:r w:rsidR="00340B7A" w:rsidRPr="00062447">
        <w:rPr>
          <w:rFonts w:ascii="Times New Roman" w:hAnsi="Times New Roman"/>
          <w:sz w:val="28"/>
          <w:szCs w:val="28"/>
        </w:rPr>
        <w:t>набут</w:t>
      </w:r>
      <w:r w:rsidR="00340B7A">
        <w:rPr>
          <w:rFonts w:ascii="Times New Roman" w:hAnsi="Times New Roman"/>
          <w:sz w:val="28"/>
          <w:szCs w:val="28"/>
        </w:rPr>
        <w:t>о</w:t>
      </w:r>
      <w:r w:rsidR="00340B7A" w:rsidRPr="00062447">
        <w:rPr>
          <w:rFonts w:ascii="Times New Roman" w:hAnsi="Times New Roman"/>
          <w:sz w:val="28"/>
          <w:szCs w:val="28"/>
        </w:rPr>
        <w:t xml:space="preserve"> практичних навичок щодо побудови та використання діаграм класів системи</w:t>
      </w:r>
      <w:r w:rsidR="00285E44" w:rsidRPr="00285E44">
        <w:rPr>
          <w:rFonts w:ascii="Times New Roman" w:hAnsi="Times New Roman"/>
          <w:sz w:val="28"/>
          <w:szCs w:val="28"/>
        </w:rPr>
        <w:t>.</w:t>
      </w:r>
      <w:r w:rsidR="00340B7A">
        <w:rPr>
          <w:rFonts w:ascii="Times New Roman" w:hAnsi="Times New Roman"/>
          <w:sz w:val="28"/>
          <w:szCs w:val="28"/>
        </w:rPr>
        <w:t xml:space="preserve"> Побудовано та проаналізовано діаграму для власної системи.</w:t>
      </w:r>
      <w:r w:rsidR="00C34653">
        <w:rPr>
          <w:rFonts w:ascii="Times New Roman" w:hAnsi="Times New Roman"/>
          <w:sz w:val="28"/>
          <w:szCs w:val="28"/>
        </w:rPr>
        <w:t xml:space="preserve"> Роботу виконано у повному обсязі.</w:t>
      </w:r>
    </w:p>
    <w:sectPr w:rsidR="00717B3A" w:rsidRPr="00340B7A" w:rsidSect="00D11F73">
      <w:headerReference w:type="default" r:id="rId9"/>
      <w:headerReference w:type="first" r:id="rId10"/>
      <w:type w:val="continuous"/>
      <w:pgSz w:w="11906" w:h="16838"/>
      <w:pgMar w:top="50" w:right="567" w:bottom="1418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2F821" w14:textId="77777777" w:rsidR="00685628" w:rsidRDefault="00685628">
      <w:r>
        <w:separator/>
      </w:r>
    </w:p>
  </w:endnote>
  <w:endnote w:type="continuationSeparator" w:id="0">
    <w:p w14:paraId="54BB1F46" w14:textId="77777777" w:rsidR="00685628" w:rsidRDefault="00685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FC8BAB" w14:textId="77777777" w:rsidR="00685628" w:rsidRDefault="00685628">
      <w:r>
        <w:separator/>
      </w:r>
    </w:p>
  </w:footnote>
  <w:footnote w:type="continuationSeparator" w:id="0">
    <w:p w14:paraId="167A900A" w14:textId="77777777" w:rsidR="00685628" w:rsidRDefault="006856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1A85795" wp14:editId="2C3CDDF0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000E728E" w:rsidR="00326D2B" w:rsidRPr="00DE121C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2</w:t>
                            </w:r>
                            <w:r w:rsidR="003909F5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5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.1</w:t>
                            </w:r>
                            <w:r w:rsidR="00DE121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21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  <w:r w:rsidR="00BB6042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29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Лр.</w:t>
                            </w:r>
                            <w:r w:rsidR="00553CF6">
                              <w:rPr>
                                <w:rFonts w:ascii="Calibri" w:hAnsi="Calibri"/>
                                <w:color w:val="0D0D0D" w:themeColor="text1" w:themeTint="F2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000E728E" w:rsidR="00326D2B" w:rsidRPr="00DE121C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  <w:r w:rsidR="00B2143E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2</w:t>
                      </w:r>
                      <w:r w:rsidR="003909F5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5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.1</w:t>
                      </w:r>
                      <w:r w:rsidR="00DE121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21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  <w:r w:rsidR="00BB6042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29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.000 –</w:t>
                      </w:r>
                      <w:r w:rsidR="003E0570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Лр.</w:t>
                      </w:r>
                      <w:r w:rsidR="00553CF6">
                        <w:rPr>
                          <w:rFonts w:ascii="Calibri" w:hAnsi="Calibri"/>
                          <w:color w:val="0D0D0D" w:themeColor="text1" w:themeTint="F2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3C203A03" wp14:editId="3B5E4A67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1CF26349" w:rsidR="00326D2B" w:rsidRPr="00DE121C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</w:pPr>
                            <w:r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</w:t>
                            </w:r>
                            <w:r w:rsidR="00C95106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2</w:t>
                            </w:r>
                            <w:r w:rsidR="003909F5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5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</w:t>
                            </w:r>
                            <w:r w:rsidR="003E0570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1</w:t>
                            </w:r>
                            <w:r w:rsid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21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</w:t>
                            </w:r>
                            <w:r w:rsidR="00BB6042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29</w:t>
                            </w:r>
                            <w:r w:rsidR="005F7A49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.000 –</w:t>
                            </w:r>
                            <w:r w:rsidR="003E0570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 xml:space="preserve"> </w:t>
                            </w:r>
                            <w:r w:rsidR="00414ECC" w:rsidRPr="00DE121C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Лр.</w:t>
                            </w:r>
                            <w:r w:rsidR="00553CF6">
                              <w:rPr>
                                <w:rFonts w:ascii="Calibri" w:hAnsi="Calibri"/>
                                <w:color w:val="0D0D0D" w:themeColor="text1" w:themeTint="F2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58A00562" w:rsidR="00326D2B" w:rsidRPr="00DE121C" w:rsidRDefault="00DE121C" w:rsidP="00B66788">
                              <w:pPr>
                                <w:rPr>
                                  <w:i/>
                                  <w:color w:val="0D0D0D" w:themeColor="text1" w:themeTint="F2"/>
                                  <w:sz w:val="18"/>
                                  <w:lang w:val="ru-RU"/>
                                </w:rPr>
                              </w:pPr>
                              <w:r w:rsidRPr="00DE121C">
                                <w:rPr>
                                  <w:i/>
                                  <w:color w:val="0D0D0D" w:themeColor="text1" w:themeTint="F2"/>
                                  <w:sz w:val="18"/>
                                  <w:lang w:val="ru-RU"/>
                                </w:rPr>
                                <w:t>Трофімчук М.О.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17CD33F6" w:rsidR="00326D2B" w:rsidRPr="00602CD1" w:rsidRDefault="00602CD1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color w:val="0D0D0D" w:themeColor="text1" w:themeTint="F2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D0D0D" w:themeColor="text1" w:themeTint="F2"/>
                                  <w:sz w:val="18"/>
                                </w:rPr>
                                <w:t>Левківський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0D0D0D" w:themeColor="text1" w:themeTint="F2"/>
                                  <w:sz w:val="18"/>
                                </w:rPr>
                                <w:t xml:space="preserve"> В.Л.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7D0D596E" w:rsidR="00326D2B" w:rsidRPr="002638A5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38EE0575" w:rsidR="00326D2B" w:rsidRPr="00A9614E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553CF6"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77777777" w:rsidR="00326D2B" w:rsidRPr="002F6B72" w:rsidRDefault="00326D2B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0B9C5A2C" w:rsidR="00326D2B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 w:rsidRPr="00DE121C">
                              <w:rPr>
                                <w:rFonts w:ascii="Arial" w:hAnsi="Arial"/>
                                <w:color w:val="0D0D0D" w:themeColor="text1" w:themeTint="F2"/>
                                <w:sz w:val="32"/>
                                <w:szCs w:val="18"/>
                              </w:rPr>
                              <w:t>ФІКТ</w:t>
                            </w:r>
                            <w:r w:rsidRPr="00DE121C">
                              <w:rPr>
                                <w:rFonts w:ascii="Times New Roman" w:hAnsi="Times New Roman"/>
                                <w:color w:val="0D0D0D" w:themeColor="text1" w:themeTint="F2"/>
                                <w:sz w:val="32"/>
                                <w:szCs w:val="18"/>
                              </w:rPr>
                              <w:t>,</w:t>
                            </w:r>
                            <w:r w:rsidRPr="00DE121C">
                              <w:rPr>
                                <w:rFonts w:ascii="Arial" w:hAnsi="Arial"/>
                                <w:color w:val="0D0D0D" w:themeColor="text1" w:themeTint="F2"/>
                                <w:sz w:val="32"/>
                                <w:szCs w:val="18"/>
                              </w:rPr>
                              <w:t xml:space="preserve"> гр. </w:t>
                            </w:r>
                            <w:r w:rsidR="00DE121C" w:rsidRPr="00DE121C">
                              <w:rPr>
                                <w:rFonts w:ascii="Arial" w:hAnsi="Arial"/>
                                <w:color w:val="0D0D0D" w:themeColor="text1" w:themeTint="F2"/>
                                <w:sz w:val="32"/>
                                <w:szCs w:val="18"/>
                              </w:rPr>
                              <w:t>ІПЗ-22-</w:t>
                            </w:r>
                            <w:r w:rsidR="00DE121C" w:rsidRPr="00DE121C">
                              <w:rPr>
                                <w:rFonts w:ascii="Arial" w:hAnsi="Arial"/>
                                <w:color w:val="0D0D0D" w:themeColor="text1" w:themeTint="F2"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1CF26349" w:rsidR="00326D2B" w:rsidRPr="00DE121C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</w:pPr>
                      <w:r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  <w:lang w:val="ru-RU"/>
                        </w:rPr>
                        <w:t>ЖИТОМИРСЬКА ПОЛІТЕХНІКА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</w:t>
                      </w:r>
                      <w:r w:rsidR="00C95106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2</w:t>
                      </w:r>
                      <w:r w:rsidR="003909F5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5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</w:t>
                      </w:r>
                      <w:r w:rsidR="003E0570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1</w:t>
                      </w:r>
                      <w:r w:rsid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21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</w:t>
                      </w:r>
                      <w:r w:rsidR="00BB6042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29</w:t>
                      </w:r>
                      <w:r w:rsidR="005F7A49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.000 –</w:t>
                      </w:r>
                      <w:r w:rsidR="003E0570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 xml:space="preserve"> </w:t>
                      </w:r>
                      <w:r w:rsidR="00414ECC" w:rsidRPr="00DE121C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Лр.</w:t>
                      </w:r>
                      <w:r w:rsidR="00553CF6">
                        <w:rPr>
                          <w:rFonts w:ascii="Calibri" w:hAnsi="Calibri"/>
                          <w:color w:val="0D0D0D" w:themeColor="text1" w:themeTint="F2"/>
                          <w:szCs w:val="28"/>
                        </w:rPr>
                        <w:t>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58A00562" w:rsidR="00326D2B" w:rsidRPr="00DE121C" w:rsidRDefault="00DE121C" w:rsidP="00B66788">
                        <w:pPr>
                          <w:rPr>
                            <w:i/>
                            <w:color w:val="0D0D0D" w:themeColor="text1" w:themeTint="F2"/>
                            <w:sz w:val="18"/>
                            <w:lang w:val="ru-RU"/>
                          </w:rPr>
                        </w:pPr>
                        <w:r w:rsidRPr="00DE121C">
                          <w:rPr>
                            <w:i/>
                            <w:color w:val="0D0D0D" w:themeColor="text1" w:themeTint="F2"/>
                            <w:sz w:val="18"/>
                            <w:lang w:val="ru-RU"/>
                          </w:rPr>
                          <w:t>Трофімчук М.О.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17CD33F6" w:rsidR="00326D2B" w:rsidRPr="00602CD1" w:rsidRDefault="00602CD1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color w:val="0D0D0D" w:themeColor="text1" w:themeTint="F2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0D0D0D" w:themeColor="text1" w:themeTint="F2"/>
                            <w:sz w:val="18"/>
                          </w:rPr>
                          <w:t>Левківський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0D0D0D" w:themeColor="text1" w:themeTint="F2"/>
                            <w:sz w:val="18"/>
                          </w:rPr>
                          <w:t xml:space="preserve"> В.Л.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7D0D596E" w:rsidR="00326D2B" w:rsidRPr="002638A5" w:rsidRDefault="00326D2B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38EE0575" w:rsidR="00326D2B" w:rsidRPr="00A9614E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</w:rPr>
                      </w:pPr>
                      <w:r w:rsidRPr="00A9614E">
                        <w:t>Звіт з лабораторної роботи №</w:t>
                      </w:r>
                      <w:r w:rsidR="00553CF6">
                        <w:t>3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77777777" w:rsidR="00326D2B" w:rsidRPr="002F6B72" w:rsidRDefault="00326D2B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0B9C5A2C" w:rsidR="00326D2B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 w:rsidRPr="00DE121C">
                        <w:rPr>
                          <w:rFonts w:ascii="Arial" w:hAnsi="Arial"/>
                          <w:color w:val="0D0D0D" w:themeColor="text1" w:themeTint="F2"/>
                          <w:sz w:val="32"/>
                          <w:szCs w:val="18"/>
                        </w:rPr>
                        <w:t>ФІКТ</w:t>
                      </w:r>
                      <w:r w:rsidRPr="00DE121C">
                        <w:rPr>
                          <w:rFonts w:ascii="Times New Roman" w:hAnsi="Times New Roman"/>
                          <w:color w:val="0D0D0D" w:themeColor="text1" w:themeTint="F2"/>
                          <w:sz w:val="32"/>
                          <w:szCs w:val="18"/>
                        </w:rPr>
                        <w:t>,</w:t>
                      </w:r>
                      <w:r w:rsidRPr="00DE121C">
                        <w:rPr>
                          <w:rFonts w:ascii="Arial" w:hAnsi="Arial"/>
                          <w:color w:val="0D0D0D" w:themeColor="text1" w:themeTint="F2"/>
                          <w:sz w:val="32"/>
                          <w:szCs w:val="18"/>
                        </w:rPr>
                        <w:t xml:space="preserve"> гр. </w:t>
                      </w:r>
                      <w:r w:rsidR="00DE121C" w:rsidRPr="00DE121C">
                        <w:rPr>
                          <w:rFonts w:ascii="Arial" w:hAnsi="Arial"/>
                          <w:color w:val="0D0D0D" w:themeColor="text1" w:themeTint="F2"/>
                          <w:sz w:val="32"/>
                          <w:szCs w:val="18"/>
                        </w:rPr>
                        <w:t>ІПЗ-22-</w:t>
                      </w:r>
                      <w:r w:rsidR="00DE121C" w:rsidRPr="00DE121C">
                        <w:rPr>
                          <w:rFonts w:ascii="Arial" w:hAnsi="Arial"/>
                          <w:color w:val="0D0D0D" w:themeColor="text1" w:themeTint="F2"/>
                          <w:sz w:val="36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7206FA"/>
    <w:multiLevelType w:val="multilevel"/>
    <w:tmpl w:val="9A34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D2C08"/>
    <w:multiLevelType w:val="multilevel"/>
    <w:tmpl w:val="B792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FB6B6B"/>
    <w:multiLevelType w:val="hybridMultilevel"/>
    <w:tmpl w:val="87E85542"/>
    <w:lvl w:ilvl="0" w:tplc="3A0EB71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DFCD1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C4AE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DA8D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CC75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588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EC61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661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8D0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D2FB2"/>
    <w:multiLevelType w:val="hybridMultilevel"/>
    <w:tmpl w:val="BC9EA5A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E6957"/>
    <w:multiLevelType w:val="hybridMultilevel"/>
    <w:tmpl w:val="FB84A1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5D576B"/>
    <w:multiLevelType w:val="hybridMultilevel"/>
    <w:tmpl w:val="DA36C314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0A157EB0"/>
    <w:multiLevelType w:val="multilevel"/>
    <w:tmpl w:val="E48E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CF4E0D"/>
    <w:multiLevelType w:val="hybridMultilevel"/>
    <w:tmpl w:val="FCDABE5E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0D900E39"/>
    <w:multiLevelType w:val="hybridMultilevel"/>
    <w:tmpl w:val="8C703E2E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10361735"/>
    <w:multiLevelType w:val="multilevel"/>
    <w:tmpl w:val="FBD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9F651A"/>
    <w:multiLevelType w:val="hybridMultilevel"/>
    <w:tmpl w:val="D87A6A8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17E3C07"/>
    <w:multiLevelType w:val="multilevel"/>
    <w:tmpl w:val="1972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F7601F"/>
    <w:multiLevelType w:val="multilevel"/>
    <w:tmpl w:val="AE04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427608"/>
    <w:multiLevelType w:val="hybridMultilevel"/>
    <w:tmpl w:val="E7E4C5C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0D84841"/>
    <w:multiLevelType w:val="multilevel"/>
    <w:tmpl w:val="58D0C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5A2706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25166C29"/>
    <w:multiLevelType w:val="multilevel"/>
    <w:tmpl w:val="5AF0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E6148A"/>
    <w:multiLevelType w:val="hybridMultilevel"/>
    <w:tmpl w:val="A0D20642"/>
    <w:lvl w:ilvl="0" w:tplc="A0C8B01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262F07FB"/>
    <w:multiLevelType w:val="multilevel"/>
    <w:tmpl w:val="BA50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4C2D5D"/>
    <w:multiLevelType w:val="hybridMultilevel"/>
    <w:tmpl w:val="D8E2E3A8"/>
    <w:lvl w:ilvl="0" w:tplc="A27845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300604AA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26" w15:restartNumberingAfterBreak="0">
    <w:nsid w:val="30AD1ACD"/>
    <w:multiLevelType w:val="hybridMultilevel"/>
    <w:tmpl w:val="D41A854A"/>
    <w:lvl w:ilvl="0" w:tplc="DABAB98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786B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5CEA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64A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E438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F460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06AB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A46C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6EE1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4C4AE2"/>
    <w:multiLevelType w:val="hybridMultilevel"/>
    <w:tmpl w:val="EB06E35E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0" w15:restartNumberingAfterBreak="0">
    <w:nsid w:val="33981E85"/>
    <w:multiLevelType w:val="hybridMultilevel"/>
    <w:tmpl w:val="F29262D4"/>
    <w:lvl w:ilvl="0" w:tplc="042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33F4629B"/>
    <w:multiLevelType w:val="hybridMultilevel"/>
    <w:tmpl w:val="2026BE2C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345A0E9B"/>
    <w:multiLevelType w:val="multilevel"/>
    <w:tmpl w:val="97F2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513EDF"/>
    <w:multiLevelType w:val="hybridMultilevel"/>
    <w:tmpl w:val="695089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8C942B3"/>
    <w:multiLevelType w:val="hybridMultilevel"/>
    <w:tmpl w:val="28D002D0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38E26B7C"/>
    <w:multiLevelType w:val="multilevel"/>
    <w:tmpl w:val="6554A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AAC0A61"/>
    <w:multiLevelType w:val="multilevel"/>
    <w:tmpl w:val="C5282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4B03EB"/>
    <w:multiLevelType w:val="hybridMultilevel"/>
    <w:tmpl w:val="164E14B0"/>
    <w:lvl w:ilvl="0" w:tplc="155EF938">
      <w:start w:val="10"/>
      <w:numFmt w:val="decimal"/>
      <w:lvlText w:val="%1."/>
      <w:lvlJc w:val="left"/>
      <w:pPr>
        <w:ind w:left="942" w:hanging="375"/>
      </w:pPr>
      <w:rPr>
        <w:rFonts w:hint="default"/>
        <w:b/>
        <w:bCs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47D1586B"/>
    <w:multiLevelType w:val="hybridMultilevel"/>
    <w:tmpl w:val="1DB86050"/>
    <w:lvl w:ilvl="0" w:tplc="CECE73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8B627EA"/>
    <w:multiLevelType w:val="multilevel"/>
    <w:tmpl w:val="F6B2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92C72D4"/>
    <w:multiLevelType w:val="multilevel"/>
    <w:tmpl w:val="17CA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B402109"/>
    <w:multiLevelType w:val="multilevel"/>
    <w:tmpl w:val="0974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92770F"/>
    <w:multiLevelType w:val="hybridMultilevel"/>
    <w:tmpl w:val="B0E836C0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 w15:restartNumberingAfterBreak="0">
    <w:nsid w:val="4BED0C03"/>
    <w:multiLevelType w:val="hybridMultilevel"/>
    <w:tmpl w:val="35A8C77E"/>
    <w:lvl w:ilvl="0" w:tplc="6F0EF97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7B61D1"/>
    <w:multiLevelType w:val="multilevel"/>
    <w:tmpl w:val="C81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CA46E20"/>
    <w:multiLevelType w:val="hybridMultilevel"/>
    <w:tmpl w:val="45540988"/>
    <w:lvl w:ilvl="0" w:tplc="02C0E0A4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b/>
        <w:bCs/>
        <w:sz w:val="24"/>
        <w:szCs w:val="24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8" w15:restartNumberingAfterBreak="0">
    <w:nsid w:val="4F3148A4"/>
    <w:multiLevelType w:val="multilevel"/>
    <w:tmpl w:val="FD92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683625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39D6C1B"/>
    <w:multiLevelType w:val="multilevel"/>
    <w:tmpl w:val="2054A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6251D7E"/>
    <w:multiLevelType w:val="hybridMultilevel"/>
    <w:tmpl w:val="4CDE4A4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4" w15:restartNumberingAfterBreak="0">
    <w:nsid w:val="592A574E"/>
    <w:multiLevelType w:val="hybridMultilevel"/>
    <w:tmpl w:val="71C28914"/>
    <w:lvl w:ilvl="0" w:tplc="0102154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A2632E8"/>
    <w:multiLevelType w:val="multilevel"/>
    <w:tmpl w:val="3F3C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2B60B4"/>
    <w:multiLevelType w:val="multilevel"/>
    <w:tmpl w:val="35F6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522B99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8B1972"/>
    <w:multiLevelType w:val="multilevel"/>
    <w:tmpl w:val="BE72D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3A354A"/>
    <w:multiLevelType w:val="hybridMultilevel"/>
    <w:tmpl w:val="E1F412B4"/>
    <w:lvl w:ilvl="0" w:tplc="013818E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87409F"/>
    <w:multiLevelType w:val="multilevel"/>
    <w:tmpl w:val="AE5EE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B81B91"/>
    <w:multiLevelType w:val="multilevel"/>
    <w:tmpl w:val="8E9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C81D46"/>
    <w:multiLevelType w:val="multilevel"/>
    <w:tmpl w:val="6B6E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CE3716"/>
    <w:multiLevelType w:val="hybridMultilevel"/>
    <w:tmpl w:val="0130FEC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61DE4290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C57832"/>
    <w:multiLevelType w:val="hybridMultilevel"/>
    <w:tmpl w:val="D0D0619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7" w15:restartNumberingAfterBreak="0">
    <w:nsid w:val="637B1EC5"/>
    <w:multiLevelType w:val="hybridMultilevel"/>
    <w:tmpl w:val="050607CA"/>
    <w:lvl w:ilvl="0" w:tplc="64F811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650C4DCA"/>
    <w:multiLevelType w:val="multilevel"/>
    <w:tmpl w:val="17D4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5A0082D"/>
    <w:multiLevelType w:val="multilevel"/>
    <w:tmpl w:val="AAE0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0B0CAF"/>
    <w:multiLevelType w:val="hybridMultilevel"/>
    <w:tmpl w:val="527848C6"/>
    <w:lvl w:ilvl="0" w:tplc="314A72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93A2AF6"/>
    <w:multiLevelType w:val="multilevel"/>
    <w:tmpl w:val="BF02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96A5216"/>
    <w:multiLevelType w:val="multilevel"/>
    <w:tmpl w:val="D4184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B878A3"/>
    <w:multiLevelType w:val="multilevel"/>
    <w:tmpl w:val="8E7A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B463322"/>
    <w:multiLevelType w:val="multilevel"/>
    <w:tmpl w:val="CB7E5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7F35B9"/>
    <w:multiLevelType w:val="multilevel"/>
    <w:tmpl w:val="6AE0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CC497A"/>
    <w:multiLevelType w:val="hybridMultilevel"/>
    <w:tmpl w:val="0AEC777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8" w15:restartNumberingAfterBreak="0">
    <w:nsid w:val="6DC03D27"/>
    <w:multiLevelType w:val="hybridMultilevel"/>
    <w:tmpl w:val="8AB48374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9" w15:restartNumberingAfterBreak="0">
    <w:nsid w:val="6E561949"/>
    <w:multiLevelType w:val="multilevel"/>
    <w:tmpl w:val="79E4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13302BE"/>
    <w:multiLevelType w:val="hybridMultilevel"/>
    <w:tmpl w:val="B5B8D3FC"/>
    <w:lvl w:ilvl="0" w:tplc="21C85A5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1" w15:restartNumberingAfterBreak="0">
    <w:nsid w:val="724C1B95"/>
    <w:multiLevelType w:val="hybridMultilevel"/>
    <w:tmpl w:val="BEA8B96E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2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3" w15:restartNumberingAfterBreak="0">
    <w:nsid w:val="734C7EB9"/>
    <w:multiLevelType w:val="multilevel"/>
    <w:tmpl w:val="C2B8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5E472D0"/>
    <w:multiLevelType w:val="hybridMultilevel"/>
    <w:tmpl w:val="B8680D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5" w15:restartNumberingAfterBreak="0">
    <w:nsid w:val="761F48B3"/>
    <w:multiLevelType w:val="hybridMultilevel"/>
    <w:tmpl w:val="6A5CDCB4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6" w15:restartNumberingAfterBreak="0">
    <w:nsid w:val="7630632C"/>
    <w:multiLevelType w:val="hybridMultilevel"/>
    <w:tmpl w:val="50403774"/>
    <w:lvl w:ilvl="0" w:tplc="1CE25BCE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7" w15:restartNumberingAfterBreak="0">
    <w:nsid w:val="77E7372A"/>
    <w:multiLevelType w:val="multilevel"/>
    <w:tmpl w:val="111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892612"/>
    <w:multiLevelType w:val="multilevel"/>
    <w:tmpl w:val="9866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C535BB4"/>
    <w:multiLevelType w:val="hybridMultilevel"/>
    <w:tmpl w:val="A77CC3BC"/>
    <w:lvl w:ilvl="0" w:tplc="042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0" w15:restartNumberingAfterBreak="0">
    <w:nsid w:val="7C6B6AA3"/>
    <w:multiLevelType w:val="hybridMultilevel"/>
    <w:tmpl w:val="0F30E3D8"/>
    <w:lvl w:ilvl="0" w:tplc="C56403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DD51E72"/>
    <w:multiLevelType w:val="hybridMultilevel"/>
    <w:tmpl w:val="D0F019AA"/>
    <w:lvl w:ilvl="0" w:tplc="052CEB9A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2" w15:restartNumberingAfterBreak="0">
    <w:nsid w:val="7E223F30"/>
    <w:multiLevelType w:val="hybridMultilevel"/>
    <w:tmpl w:val="99026696"/>
    <w:lvl w:ilvl="0" w:tplc="0422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368221535">
    <w:abstractNumId w:val="1"/>
  </w:num>
  <w:num w:numId="2" w16cid:durableId="106585667">
    <w:abstractNumId w:val="29"/>
  </w:num>
  <w:num w:numId="3" w16cid:durableId="547305062">
    <w:abstractNumId w:val="25"/>
  </w:num>
  <w:num w:numId="4" w16cid:durableId="1742747804">
    <w:abstractNumId w:val="0"/>
  </w:num>
  <w:num w:numId="5" w16cid:durableId="568928590">
    <w:abstractNumId w:val="55"/>
  </w:num>
  <w:num w:numId="6" w16cid:durableId="478575213">
    <w:abstractNumId w:val="28"/>
  </w:num>
  <w:num w:numId="7" w16cid:durableId="1821921592">
    <w:abstractNumId w:val="19"/>
  </w:num>
  <w:num w:numId="8" w16cid:durableId="1890219445">
    <w:abstractNumId w:val="49"/>
  </w:num>
  <w:num w:numId="9" w16cid:durableId="420375446">
    <w:abstractNumId w:val="47"/>
  </w:num>
  <w:num w:numId="10" w16cid:durableId="1792169551">
    <w:abstractNumId w:val="15"/>
  </w:num>
  <w:num w:numId="11" w16cid:durableId="1999073858">
    <w:abstractNumId w:val="51"/>
  </w:num>
  <w:num w:numId="12" w16cid:durableId="936133055">
    <w:abstractNumId w:val="74"/>
  </w:num>
  <w:num w:numId="13" w16cid:durableId="658652927">
    <w:abstractNumId w:val="39"/>
  </w:num>
  <w:num w:numId="14" w16cid:durableId="1147549251">
    <w:abstractNumId w:val="82"/>
  </w:num>
  <w:num w:numId="15" w16cid:durableId="53280781">
    <w:abstractNumId w:val="52"/>
  </w:num>
  <w:num w:numId="16" w16cid:durableId="1191644417">
    <w:abstractNumId w:val="79"/>
  </w:num>
  <w:num w:numId="17" w16cid:durableId="1059984075">
    <w:abstractNumId w:val="27"/>
  </w:num>
  <w:num w:numId="18" w16cid:durableId="1133602247">
    <w:abstractNumId w:val="69"/>
  </w:num>
  <w:num w:numId="19" w16cid:durableId="707266168">
    <w:abstractNumId w:val="46"/>
  </w:num>
  <w:num w:numId="20" w16cid:durableId="586690418">
    <w:abstractNumId w:val="23"/>
  </w:num>
  <w:num w:numId="21" w16cid:durableId="1545366519">
    <w:abstractNumId w:val="62"/>
  </w:num>
  <w:num w:numId="22" w16cid:durableId="161437429">
    <w:abstractNumId w:val="20"/>
  </w:num>
  <w:num w:numId="23" w16cid:durableId="1454443093">
    <w:abstractNumId w:val="60"/>
  </w:num>
  <w:num w:numId="24" w16cid:durableId="1752698488">
    <w:abstractNumId w:val="44"/>
  </w:num>
  <w:num w:numId="25" w16cid:durableId="854462862">
    <w:abstractNumId w:val="70"/>
  </w:num>
  <w:num w:numId="26" w16cid:durableId="165362451">
    <w:abstractNumId w:val="54"/>
  </w:num>
  <w:num w:numId="27" w16cid:durableId="1768312151">
    <w:abstractNumId w:val="21"/>
  </w:num>
  <w:num w:numId="28" w16cid:durableId="1129009742">
    <w:abstractNumId w:val="91"/>
  </w:num>
  <w:num w:numId="29" w16cid:durableId="899557844">
    <w:abstractNumId w:val="2"/>
  </w:num>
  <w:num w:numId="30" w16cid:durableId="979651335">
    <w:abstractNumId w:val="12"/>
  </w:num>
  <w:num w:numId="31" w16cid:durableId="240221982">
    <w:abstractNumId w:val="36"/>
  </w:num>
  <w:num w:numId="32" w16cid:durableId="225803892">
    <w:abstractNumId w:val="77"/>
  </w:num>
  <w:num w:numId="33" w16cid:durableId="499273306">
    <w:abstractNumId w:val="56"/>
  </w:num>
  <w:num w:numId="34" w16cid:durableId="1231816458">
    <w:abstractNumId w:val="17"/>
  </w:num>
  <w:num w:numId="35" w16cid:durableId="1086193982">
    <w:abstractNumId w:val="66"/>
  </w:num>
  <w:num w:numId="36" w16cid:durableId="96558482">
    <w:abstractNumId w:val="78"/>
  </w:num>
  <w:num w:numId="37" w16cid:durableId="367878676">
    <w:abstractNumId w:val="40"/>
  </w:num>
  <w:num w:numId="38" w16cid:durableId="1814522753">
    <w:abstractNumId w:val="7"/>
  </w:num>
  <w:num w:numId="39" w16cid:durableId="2040230125">
    <w:abstractNumId w:val="57"/>
  </w:num>
  <w:num w:numId="40" w16cid:durableId="90317792">
    <w:abstractNumId w:val="88"/>
  </w:num>
  <w:num w:numId="41" w16cid:durableId="1536431607">
    <w:abstractNumId w:val="53"/>
  </w:num>
  <w:num w:numId="42" w16cid:durableId="690885509">
    <w:abstractNumId w:val="89"/>
  </w:num>
  <w:num w:numId="43" w16cid:durableId="286740119">
    <w:abstractNumId w:val="14"/>
  </w:num>
  <w:num w:numId="44" w16cid:durableId="1172066145">
    <w:abstractNumId w:val="61"/>
  </w:num>
  <w:num w:numId="45" w16cid:durableId="719404121">
    <w:abstractNumId w:val="81"/>
  </w:num>
  <w:num w:numId="46" w16cid:durableId="695278365">
    <w:abstractNumId w:val="76"/>
  </w:num>
  <w:num w:numId="47" w16cid:durableId="506361671">
    <w:abstractNumId w:val="35"/>
  </w:num>
  <w:num w:numId="48" w16cid:durableId="1925912782">
    <w:abstractNumId w:val="43"/>
  </w:num>
  <w:num w:numId="49" w16cid:durableId="950285995">
    <w:abstractNumId w:val="3"/>
  </w:num>
  <w:num w:numId="50" w16cid:durableId="1142773124">
    <w:abstractNumId w:val="85"/>
  </w:num>
  <w:num w:numId="51" w16cid:durableId="748036279">
    <w:abstractNumId w:val="37"/>
  </w:num>
  <w:num w:numId="52" w16cid:durableId="15818497">
    <w:abstractNumId w:val="38"/>
  </w:num>
  <w:num w:numId="53" w16cid:durableId="454183203">
    <w:abstractNumId w:val="80"/>
  </w:num>
  <w:num w:numId="54" w16cid:durableId="2057535469">
    <w:abstractNumId w:val="86"/>
  </w:num>
  <w:num w:numId="55" w16cid:durableId="561907892">
    <w:abstractNumId w:val="48"/>
  </w:num>
  <w:num w:numId="56" w16cid:durableId="1765490694">
    <w:abstractNumId w:val="13"/>
  </w:num>
  <w:num w:numId="57" w16cid:durableId="2115780137">
    <w:abstractNumId w:val="92"/>
  </w:num>
  <w:num w:numId="58" w16cid:durableId="1980649855">
    <w:abstractNumId w:val="34"/>
  </w:num>
  <w:num w:numId="59" w16cid:durableId="64424866">
    <w:abstractNumId w:val="22"/>
  </w:num>
  <w:num w:numId="60" w16cid:durableId="1544442952">
    <w:abstractNumId w:val="8"/>
  </w:num>
  <w:num w:numId="61" w16cid:durableId="904874916">
    <w:abstractNumId w:val="10"/>
  </w:num>
  <w:num w:numId="62" w16cid:durableId="2053924064">
    <w:abstractNumId w:val="31"/>
  </w:num>
  <w:num w:numId="63" w16cid:durableId="1599218979">
    <w:abstractNumId w:val="5"/>
  </w:num>
  <w:num w:numId="64" w16cid:durableId="522791760">
    <w:abstractNumId w:val="90"/>
  </w:num>
  <w:num w:numId="65" w16cid:durableId="1841038353">
    <w:abstractNumId w:val="33"/>
  </w:num>
  <w:num w:numId="66" w16cid:durableId="280915240">
    <w:abstractNumId w:val="84"/>
  </w:num>
  <w:num w:numId="67" w16cid:durableId="864438113">
    <w:abstractNumId w:val="9"/>
  </w:num>
  <w:num w:numId="68" w16cid:durableId="1202938230">
    <w:abstractNumId w:val="30"/>
  </w:num>
  <w:num w:numId="69" w16cid:durableId="1215044117">
    <w:abstractNumId w:val="64"/>
  </w:num>
  <w:num w:numId="70" w16cid:durableId="1403020071">
    <w:abstractNumId w:val="16"/>
  </w:num>
  <w:num w:numId="71" w16cid:durableId="97532098">
    <w:abstractNumId w:val="41"/>
  </w:num>
  <w:num w:numId="72" w16cid:durableId="1241253215">
    <w:abstractNumId w:val="67"/>
  </w:num>
  <w:num w:numId="73" w16cid:durableId="1507983850">
    <w:abstractNumId w:val="32"/>
  </w:num>
  <w:num w:numId="74" w16cid:durableId="562526756">
    <w:abstractNumId w:val="6"/>
  </w:num>
  <w:num w:numId="75" w16cid:durableId="1649555630">
    <w:abstractNumId w:val="50"/>
  </w:num>
  <w:num w:numId="76" w16cid:durableId="1006857266">
    <w:abstractNumId w:val="18"/>
  </w:num>
  <w:num w:numId="77" w16cid:durableId="2035567469">
    <w:abstractNumId w:val="87"/>
  </w:num>
  <w:num w:numId="78" w16cid:durableId="1667903525">
    <w:abstractNumId w:val="65"/>
  </w:num>
  <w:num w:numId="79" w16cid:durableId="233471793">
    <w:abstractNumId w:val="24"/>
  </w:num>
  <w:num w:numId="80" w16cid:durableId="1310868439">
    <w:abstractNumId w:val="58"/>
  </w:num>
  <w:num w:numId="81" w16cid:durableId="611283398">
    <w:abstractNumId w:val="45"/>
  </w:num>
  <w:num w:numId="82" w16cid:durableId="1678655160">
    <w:abstractNumId w:val="72"/>
  </w:num>
  <w:num w:numId="83" w16cid:durableId="1707753655">
    <w:abstractNumId w:val="59"/>
  </w:num>
  <w:num w:numId="84" w16cid:durableId="90243657">
    <w:abstractNumId w:val="11"/>
  </w:num>
  <w:num w:numId="85" w16cid:durableId="241183119">
    <w:abstractNumId w:val="11"/>
    <w:lvlOverride w:ilvl="1">
      <w:lvl w:ilvl="1">
        <w:numFmt w:val="lowerLetter"/>
        <w:lvlText w:val="%2."/>
        <w:lvlJc w:val="left"/>
      </w:lvl>
    </w:lvlOverride>
  </w:num>
  <w:num w:numId="86" w16cid:durableId="856306555">
    <w:abstractNumId w:val="11"/>
    <w:lvlOverride w:ilvl="1">
      <w:lvl w:ilvl="1">
        <w:numFmt w:val="lowerLetter"/>
        <w:lvlText w:val="%2."/>
        <w:lvlJc w:val="left"/>
      </w:lvl>
    </w:lvlOverride>
  </w:num>
  <w:num w:numId="87" w16cid:durableId="104616339">
    <w:abstractNumId w:val="4"/>
  </w:num>
  <w:num w:numId="88" w16cid:durableId="597175077">
    <w:abstractNumId w:val="26"/>
  </w:num>
  <w:num w:numId="89" w16cid:durableId="197939956">
    <w:abstractNumId w:val="63"/>
  </w:num>
  <w:num w:numId="90" w16cid:durableId="621693025">
    <w:abstractNumId w:val="75"/>
  </w:num>
  <w:num w:numId="91" w16cid:durableId="1701281627">
    <w:abstractNumId w:val="73"/>
  </w:num>
  <w:num w:numId="92" w16cid:durableId="472530376">
    <w:abstractNumId w:val="42"/>
  </w:num>
  <w:num w:numId="93" w16cid:durableId="1141268968">
    <w:abstractNumId w:val="71"/>
  </w:num>
  <w:num w:numId="94" w16cid:durableId="1538157440">
    <w:abstractNumId w:val="83"/>
  </w:num>
  <w:num w:numId="95" w16cid:durableId="398216675">
    <w:abstractNumId w:val="6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6788"/>
    <w:rsid w:val="000009C3"/>
    <w:rsid w:val="000011E4"/>
    <w:rsid w:val="00003304"/>
    <w:rsid w:val="00007207"/>
    <w:rsid w:val="0001053C"/>
    <w:rsid w:val="00010C72"/>
    <w:rsid w:val="00016C4E"/>
    <w:rsid w:val="00017B16"/>
    <w:rsid w:val="00022744"/>
    <w:rsid w:val="00032079"/>
    <w:rsid w:val="00037AAE"/>
    <w:rsid w:val="00040786"/>
    <w:rsid w:val="0004617D"/>
    <w:rsid w:val="0005325B"/>
    <w:rsid w:val="00062447"/>
    <w:rsid w:val="00065D0A"/>
    <w:rsid w:val="000663E4"/>
    <w:rsid w:val="00067E52"/>
    <w:rsid w:val="000733AE"/>
    <w:rsid w:val="0007391D"/>
    <w:rsid w:val="000751D1"/>
    <w:rsid w:val="00080607"/>
    <w:rsid w:val="000806C9"/>
    <w:rsid w:val="00082DDA"/>
    <w:rsid w:val="00086423"/>
    <w:rsid w:val="000904F3"/>
    <w:rsid w:val="00090E3B"/>
    <w:rsid w:val="000921F3"/>
    <w:rsid w:val="00096498"/>
    <w:rsid w:val="000A7344"/>
    <w:rsid w:val="000B0280"/>
    <w:rsid w:val="000B0C85"/>
    <w:rsid w:val="000B34DF"/>
    <w:rsid w:val="000B368B"/>
    <w:rsid w:val="000B5891"/>
    <w:rsid w:val="000B6153"/>
    <w:rsid w:val="000B6D0F"/>
    <w:rsid w:val="000C0779"/>
    <w:rsid w:val="000C5159"/>
    <w:rsid w:val="000C5C39"/>
    <w:rsid w:val="000D2C0A"/>
    <w:rsid w:val="000E13B8"/>
    <w:rsid w:val="000E57FF"/>
    <w:rsid w:val="000F12CA"/>
    <w:rsid w:val="000F2684"/>
    <w:rsid w:val="000F7DC9"/>
    <w:rsid w:val="0011226C"/>
    <w:rsid w:val="00113BC9"/>
    <w:rsid w:val="00117AB0"/>
    <w:rsid w:val="00122665"/>
    <w:rsid w:val="00122766"/>
    <w:rsid w:val="00125EC3"/>
    <w:rsid w:val="00131316"/>
    <w:rsid w:val="001354A4"/>
    <w:rsid w:val="00135E9D"/>
    <w:rsid w:val="001379D8"/>
    <w:rsid w:val="00145FA5"/>
    <w:rsid w:val="0015702C"/>
    <w:rsid w:val="001601C0"/>
    <w:rsid w:val="001604A2"/>
    <w:rsid w:val="001638E4"/>
    <w:rsid w:val="00175356"/>
    <w:rsid w:val="001A102B"/>
    <w:rsid w:val="001A7B9C"/>
    <w:rsid w:val="001B3921"/>
    <w:rsid w:val="001B3F8C"/>
    <w:rsid w:val="001B4442"/>
    <w:rsid w:val="001B5F40"/>
    <w:rsid w:val="001B7F3D"/>
    <w:rsid w:val="001C0B7D"/>
    <w:rsid w:val="001C133B"/>
    <w:rsid w:val="001C283F"/>
    <w:rsid w:val="001D0306"/>
    <w:rsid w:val="001D1CB5"/>
    <w:rsid w:val="001D2274"/>
    <w:rsid w:val="001E1703"/>
    <w:rsid w:val="001E6442"/>
    <w:rsid w:val="00200C8D"/>
    <w:rsid w:val="00203390"/>
    <w:rsid w:val="002033DA"/>
    <w:rsid w:val="00203924"/>
    <w:rsid w:val="00211AF6"/>
    <w:rsid w:val="002151B1"/>
    <w:rsid w:val="0021693F"/>
    <w:rsid w:val="00220A87"/>
    <w:rsid w:val="00221EF8"/>
    <w:rsid w:val="00236856"/>
    <w:rsid w:val="00245CE6"/>
    <w:rsid w:val="00246C40"/>
    <w:rsid w:val="00250705"/>
    <w:rsid w:val="002600DB"/>
    <w:rsid w:val="00260199"/>
    <w:rsid w:val="002638A5"/>
    <w:rsid w:val="00265C70"/>
    <w:rsid w:val="002667BF"/>
    <w:rsid w:val="00270E8C"/>
    <w:rsid w:val="0027502A"/>
    <w:rsid w:val="00276271"/>
    <w:rsid w:val="00276D97"/>
    <w:rsid w:val="00285E44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0FF2"/>
    <w:rsid w:val="002F197E"/>
    <w:rsid w:val="002F3042"/>
    <w:rsid w:val="002F46A5"/>
    <w:rsid w:val="002F6B72"/>
    <w:rsid w:val="002F7636"/>
    <w:rsid w:val="00302937"/>
    <w:rsid w:val="00303712"/>
    <w:rsid w:val="003040CE"/>
    <w:rsid w:val="003118D9"/>
    <w:rsid w:val="00311F95"/>
    <w:rsid w:val="003120BA"/>
    <w:rsid w:val="00312313"/>
    <w:rsid w:val="003163F4"/>
    <w:rsid w:val="00317E3D"/>
    <w:rsid w:val="00321411"/>
    <w:rsid w:val="0032266F"/>
    <w:rsid w:val="00323DB1"/>
    <w:rsid w:val="003246A4"/>
    <w:rsid w:val="00325A20"/>
    <w:rsid w:val="00326D2B"/>
    <w:rsid w:val="003275ED"/>
    <w:rsid w:val="00327A67"/>
    <w:rsid w:val="00333F7F"/>
    <w:rsid w:val="003364A1"/>
    <w:rsid w:val="00340B7A"/>
    <w:rsid w:val="003414CF"/>
    <w:rsid w:val="00355B87"/>
    <w:rsid w:val="0036430A"/>
    <w:rsid w:val="0036578B"/>
    <w:rsid w:val="00366C82"/>
    <w:rsid w:val="00377078"/>
    <w:rsid w:val="00381734"/>
    <w:rsid w:val="00383CFD"/>
    <w:rsid w:val="00385D68"/>
    <w:rsid w:val="00386451"/>
    <w:rsid w:val="00386DD4"/>
    <w:rsid w:val="003909F5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C757F"/>
    <w:rsid w:val="003D0A01"/>
    <w:rsid w:val="003D3952"/>
    <w:rsid w:val="003D5947"/>
    <w:rsid w:val="003E0570"/>
    <w:rsid w:val="003E183E"/>
    <w:rsid w:val="003E6120"/>
    <w:rsid w:val="003E6B3F"/>
    <w:rsid w:val="003E6E94"/>
    <w:rsid w:val="003E6F39"/>
    <w:rsid w:val="003E719E"/>
    <w:rsid w:val="003F161E"/>
    <w:rsid w:val="003F2ABB"/>
    <w:rsid w:val="003F3322"/>
    <w:rsid w:val="003F7A5A"/>
    <w:rsid w:val="004004BC"/>
    <w:rsid w:val="00402F7F"/>
    <w:rsid w:val="0040372A"/>
    <w:rsid w:val="00406E38"/>
    <w:rsid w:val="004101F4"/>
    <w:rsid w:val="004105F2"/>
    <w:rsid w:val="00412657"/>
    <w:rsid w:val="00414ECC"/>
    <w:rsid w:val="00417AF4"/>
    <w:rsid w:val="00417F4D"/>
    <w:rsid w:val="0042016E"/>
    <w:rsid w:val="00424CB3"/>
    <w:rsid w:val="00425767"/>
    <w:rsid w:val="004272B3"/>
    <w:rsid w:val="00431CE9"/>
    <w:rsid w:val="004335A1"/>
    <w:rsid w:val="0043501A"/>
    <w:rsid w:val="00441D33"/>
    <w:rsid w:val="004428A5"/>
    <w:rsid w:val="00454D51"/>
    <w:rsid w:val="004573EE"/>
    <w:rsid w:val="00467311"/>
    <w:rsid w:val="00473FC9"/>
    <w:rsid w:val="00474FAB"/>
    <w:rsid w:val="00482385"/>
    <w:rsid w:val="004829EA"/>
    <w:rsid w:val="0048324E"/>
    <w:rsid w:val="004935B2"/>
    <w:rsid w:val="004953D0"/>
    <w:rsid w:val="00496CEA"/>
    <w:rsid w:val="004A2797"/>
    <w:rsid w:val="004A37BB"/>
    <w:rsid w:val="004B2FA3"/>
    <w:rsid w:val="004B732E"/>
    <w:rsid w:val="004C359E"/>
    <w:rsid w:val="004C7EE5"/>
    <w:rsid w:val="004D4022"/>
    <w:rsid w:val="004D52E4"/>
    <w:rsid w:val="004E3941"/>
    <w:rsid w:val="004E4084"/>
    <w:rsid w:val="004E7D69"/>
    <w:rsid w:val="004F40FC"/>
    <w:rsid w:val="005001D2"/>
    <w:rsid w:val="00501644"/>
    <w:rsid w:val="00503FF0"/>
    <w:rsid w:val="00506BCB"/>
    <w:rsid w:val="005079F1"/>
    <w:rsid w:val="00511AE4"/>
    <w:rsid w:val="00511B2B"/>
    <w:rsid w:val="00511D00"/>
    <w:rsid w:val="00512BD1"/>
    <w:rsid w:val="00514614"/>
    <w:rsid w:val="00521A4D"/>
    <w:rsid w:val="0052265C"/>
    <w:rsid w:val="0052492E"/>
    <w:rsid w:val="00525897"/>
    <w:rsid w:val="00530562"/>
    <w:rsid w:val="00532F0B"/>
    <w:rsid w:val="00540B21"/>
    <w:rsid w:val="005422A1"/>
    <w:rsid w:val="005453C2"/>
    <w:rsid w:val="00553CF6"/>
    <w:rsid w:val="00560B50"/>
    <w:rsid w:val="0056238B"/>
    <w:rsid w:val="00565C41"/>
    <w:rsid w:val="00567D1E"/>
    <w:rsid w:val="00582A32"/>
    <w:rsid w:val="005834B6"/>
    <w:rsid w:val="005846D2"/>
    <w:rsid w:val="0058683F"/>
    <w:rsid w:val="005907C8"/>
    <w:rsid w:val="005A20E1"/>
    <w:rsid w:val="005A2112"/>
    <w:rsid w:val="005A45E1"/>
    <w:rsid w:val="005D422A"/>
    <w:rsid w:val="005E3725"/>
    <w:rsid w:val="005E5F3C"/>
    <w:rsid w:val="005E6DEE"/>
    <w:rsid w:val="005F6F9A"/>
    <w:rsid w:val="005F747D"/>
    <w:rsid w:val="005F7A49"/>
    <w:rsid w:val="006000F9"/>
    <w:rsid w:val="0060196C"/>
    <w:rsid w:val="00602CD1"/>
    <w:rsid w:val="0060519B"/>
    <w:rsid w:val="00615CBE"/>
    <w:rsid w:val="00617171"/>
    <w:rsid w:val="00617F80"/>
    <w:rsid w:val="00620937"/>
    <w:rsid w:val="006219FD"/>
    <w:rsid w:val="00623075"/>
    <w:rsid w:val="00624750"/>
    <w:rsid w:val="00624799"/>
    <w:rsid w:val="00635E33"/>
    <w:rsid w:val="006470A2"/>
    <w:rsid w:val="00651D76"/>
    <w:rsid w:val="0066143A"/>
    <w:rsid w:val="00662CAD"/>
    <w:rsid w:val="006651BA"/>
    <w:rsid w:val="006676CE"/>
    <w:rsid w:val="00681C05"/>
    <w:rsid w:val="00685628"/>
    <w:rsid w:val="00685982"/>
    <w:rsid w:val="006861A5"/>
    <w:rsid w:val="00686EA5"/>
    <w:rsid w:val="0068773B"/>
    <w:rsid w:val="006908EF"/>
    <w:rsid w:val="006910F2"/>
    <w:rsid w:val="006914C1"/>
    <w:rsid w:val="00691B92"/>
    <w:rsid w:val="006921C7"/>
    <w:rsid w:val="00694F87"/>
    <w:rsid w:val="0069634C"/>
    <w:rsid w:val="006965FB"/>
    <w:rsid w:val="00696902"/>
    <w:rsid w:val="006972DE"/>
    <w:rsid w:val="006B0D46"/>
    <w:rsid w:val="006C0630"/>
    <w:rsid w:val="006C2073"/>
    <w:rsid w:val="006C359C"/>
    <w:rsid w:val="006C5A06"/>
    <w:rsid w:val="006C6945"/>
    <w:rsid w:val="006C7040"/>
    <w:rsid w:val="006D195A"/>
    <w:rsid w:val="006D5D2C"/>
    <w:rsid w:val="006D6136"/>
    <w:rsid w:val="006E152D"/>
    <w:rsid w:val="006E1E91"/>
    <w:rsid w:val="006E21D8"/>
    <w:rsid w:val="006F30A5"/>
    <w:rsid w:val="006F66CA"/>
    <w:rsid w:val="006F6F54"/>
    <w:rsid w:val="0070658A"/>
    <w:rsid w:val="00706F18"/>
    <w:rsid w:val="007131A7"/>
    <w:rsid w:val="0071613B"/>
    <w:rsid w:val="00717B3A"/>
    <w:rsid w:val="007204D3"/>
    <w:rsid w:val="00723BB9"/>
    <w:rsid w:val="0072667C"/>
    <w:rsid w:val="0073201B"/>
    <w:rsid w:val="00735DB1"/>
    <w:rsid w:val="0074195E"/>
    <w:rsid w:val="007431A9"/>
    <w:rsid w:val="007508BA"/>
    <w:rsid w:val="00763D44"/>
    <w:rsid w:val="007729DF"/>
    <w:rsid w:val="00780A5D"/>
    <w:rsid w:val="007844F4"/>
    <w:rsid w:val="00784651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D51D8"/>
    <w:rsid w:val="007D6FB9"/>
    <w:rsid w:val="007E4FDC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1530A"/>
    <w:rsid w:val="00820C9C"/>
    <w:rsid w:val="00823CF7"/>
    <w:rsid w:val="0082592A"/>
    <w:rsid w:val="008308EC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577AA"/>
    <w:rsid w:val="00862F78"/>
    <w:rsid w:val="00872C33"/>
    <w:rsid w:val="008742F3"/>
    <w:rsid w:val="00880C42"/>
    <w:rsid w:val="00891FC2"/>
    <w:rsid w:val="00892EAE"/>
    <w:rsid w:val="00894B38"/>
    <w:rsid w:val="008A4C80"/>
    <w:rsid w:val="008B1320"/>
    <w:rsid w:val="008B5588"/>
    <w:rsid w:val="008C11F3"/>
    <w:rsid w:val="008C274D"/>
    <w:rsid w:val="008C59E8"/>
    <w:rsid w:val="008D133E"/>
    <w:rsid w:val="008D7844"/>
    <w:rsid w:val="008E14C9"/>
    <w:rsid w:val="008E4026"/>
    <w:rsid w:val="008F0BF3"/>
    <w:rsid w:val="008F1BD6"/>
    <w:rsid w:val="008F2371"/>
    <w:rsid w:val="008F4BF9"/>
    <w:rsid w:val="00903619"/>
    <w:rsid w:val="0090372D"/>
    <w:rsid w:val="0090432C"/>
    <w:rsid w:val="00905E29"/>
    <w:rsid w:val="00906114"/>
    <w:rsid w:val="00906C2F"/>
    <w:rsid w:val="00906C54"/>
    <w:rsid w:val="00907536"/>
    <w:rsid w:val="00907D61"/>
    <w:rsid w:val="00907ED9"/>
    <w:rsid w:val="0091094B"/>
    <w:rsid w:val="00910DE3"/>
    <w:rsid w:val="00911092"/>
    <w:rsid w:val="00911193"/>
    <w:rsid w:val="0091162F"/>
    <w:rsid w:val="00915CC0"/>
    <w:rsid w:val="00922CCA"/>
    <w:rsid w:val="00923505"/>
    <w:rsid w:val="009327AA"/>
    <w:rsid w:val="00933C7E"/>
    <w:rsid w:val="00941C18"/>
    <w:rsid w:val="00954BE3"/>
    <w:rsid w:val="009605A0"/>
    <w:rsid w:val="00965083"/>
    <w:rsid w:val="00965B99"/>
    <w:rsid w:val="0096748F"/>
    <w:rsid w:val="00967867"/>
    <w:rsid w:val="009708A8"/>
    <w:rsid w:val="0097220A"/>
    <w:rsid w:val="009761BC"/>
    <w:rsid w:val="00976624"/>
    <w:rsid w:val="00976A04"/>
    <w:rsid w:val="0098006A"/>
    <w:rsid w:val="0098295E"/>
    <w:rsid w:val="00986C28"/>
    <w:rsid w:val="00986F5B"/>
    <w:rsid w:val="009A4C0E"/>
    <w:rsid w:val="009B6EC7"/>
    <w:rsid w:val="009C5BD1"/>
    <w:rsid w:val="009C675D"/>
    <w:rsid w:val="009D2C47"/>
    <w:rsid w:val="009D2E52"/>
    <w:rsid w:val="009D35A6"/>
    <w:rsid w:val="009D40FD"/>
    <w:rsid w:val="009D555D"/>
    <w:rsid w:val="009D710D"/>
    <w:rsid w:val="009E17CF"/>
    <w:rsid w:val="009E32E3"/>
    <w:rsid w:val="009E4C33"/>
    <w:rsid w:val="009F131C"/>
    <w:rsid w:val="009F2452"/>
    <w:rsid w:val="009F421E"/>
    <w:rsid w:val="009F44ED"/>
    <w:rsid w:val="009F7A31"/>
    <w:rsid w:val="00A002D3"/>
    <w:rsid w:val="00A04A26"/>
    <w:rsid w:val="00A0643F"/>
    <w:rsid w:val="00A06601"/>
    <w:rsid w:val="00A110E3"/>
    <w:rsid w:val="00A114F7"/>
    <w:rsid w:val="00A156DC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0943"/>
    <w:rsid w:val="00A5546A"/>
    <w:rsid w:val="00A56360"/>
    <w:rsid w:val="00A64208"/>
    <w:rsid w:val="00A65BE9"/>
    <w:rsid w:val="00A7138A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A2A96"/>
    <w:rsid w:val="00AB074F"/>
    <w:rsid w:val="00AB782D"/>
    <w:rsid w:val="00AC0C81"/>
    <w:rsid w:val="00AC5470"/>
    <w:rsid w:val="00AC59DC"/>
    <w:rsid w:val="00AC6593"/>
    <w:rsid w:val="00AC70EB"/>
    <w:rsid w:val="00AD1FC3"/>
    <w:rsid w:val="00AD5E08"/>
    <w:rsid w:val="00AF0D3E"/>
    <w:rsid w:val="00AF1D01"/>
    <w:rsid w:val="00AF32FE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044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4D4E"/>
    <w:rsid w:val="00B85A62"/>
    <w:rsid w:val="00B868A0"/>
    <w:rsid w:val="00B86DBA"/>
    <w:rsid w:val="00B909E9"/>
    <w:rsid w:val="00B91413"/>
    <w:rsid w:val="00B9665F"/>
    <w:rsid w:val="00BA24C0"/>
    <w:rsid w:val="00BB6042"/>
    <w:rsid w:val="00BB667E"/>
    <w:rsid w:val="00BC2EE4"/>
    <w:rsid w:val="00BC33E5"/>
    <w:rsid w:val="00BC3473"/>
    <w:rsid w:val="00BC34BA"/>
    <w:rsid w:val="00BC73F0"/>
    <w:rsid w:val="00BC7992"/>
    <w:rsid w:val="00BD1C54"/>
    <w:rsid w:val="00BD27E1"/>
    <w:rsid w:val="00BD2A90"/>
    <w:rsid w:val="00BD312C"/>
    <w:rsid w:val="00BE29DC"/>
    <w:rsid w:val="00BE2A47"/>
    <w:rsid w:val="00BE6860"/>
    <w:rsid w:val="00BE7211"/>
    <w:rsid w:val="00BE79E8"/>
    <w:rsid w:val="00BF0518"/>
    <w:rsid w:val="00BF324B"/>
    <w:rsid w:val="00BF4078"/>
    <w:rsid w:val="00BF666E"/>
    <w:rsid w:val="00BF7C16"/>
    <w:rsid w:val="00C04EA7"/>
    <w:rsid w:val="00C05CB7"/>
    <w:rsid w:val="00C06CB3"/>
    <w:rsid w:val="00C10B0F"/>
    <w:rsid w:val="00C1722F"/>
    <w:rsid w:val="00C2104B"/>
    <w:rsid w:val="00C21BD2"/>
    <w:rsid w:val="00C26CB4"/>
    <w:rsid w:val="00C27558"/>
    <w:rsid w:val="00C32DBF"/>
    <w:rsid w:val="00C34653"/>
    <w:rsid w:val="00C3563B"/>
    <w:rsid w:val="00C42CA4"/>
    <w:rsid w:val="00C44231"/>
    <w:rsid w:val="00C47DBE"/>
    <w:rsid w:val="00C517CB"/>
    <w:rsid w:val="00C606FE"/>
    <w:rsid w:val="00C65061"/>
    <w:rsid w:val="00C656A0"/>
    <w:rsid w:val="00C671EA"/>
    <w:rsid w:val="00C76691"/>
    <w:rsid w:val="00C80985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5A7E"/>
    <w:rsid w:val="00CB67D8"/>
    <w:rsid w:val="00CB78F2"/>
    <w:rsid w:val="00CC2F30"/>
    <w:rsid w:val="00CD02D8"/>
    <w:rsid w:val="00CD7D33"/>
    <w:rsid w:val="00CE24A2"/>
    <w:rsid w:val="00CE2BDB"/>
    <w:rsid w:val="00CE3F71"/>
    <w:rsid w:val="00CE573F"/>
    <w:rsid w:val="00CE7837"/>
    <w:rsid w:val="00CE7886"/>
    <w:rsid w:val="00CF1354"/>
    <w:rsid w:val="00CF1B98"/>
    <w:rsid w:val="00D02371"/>
    <w:rsid w:val="00D04E0A"/>
    <w:rsid w:val="00D07D29"/>
    <w:rsid w:val="00D11F73"/>
    <w:rsid w:val="00D12DAA"/>
    <w:rsid w:val="00D1700B"/>
    <w:rsid w:val="00D209D1"/>
    <w:rsid w:val="00D22594"/>
    <w:rsid w:val="00D22AD3"/>
    <w:rsid w:val="00D40102"/>
    <w:rsid w:val="00D4116C"/>
    <w:rsid w:val="00D4269C"/>
    <w:rsid w:val="00D63AEB"/>
    <w:rsid w:val="00D64789"/>
    <w:rsid w:val="00D67253"/>
    <w:rsid w:val="00D76515"/>
    <w:rsid w:val="00D825E8"/>
    <w:rsid w:val="00D843A0"/>
    <w:rsid w:val="00D85745"/>
    <w:rsid w:val="00D86870"/>
    <w:rsid w:val="00D9398B"/>
    <w:rsid w:val="00DA5908"/>
    <w:rsid w:val="00DC364C"/>
    <w:rsid w:val="00DC4471"/>
    <w:rsid w:val="00DC45F2"/>
    <w:rsid w:val="00DD3C68"/>
    <w:rsid w:val="00DD4CAF"/>
    <w:rsid w:val="00DE121C"/>
    <w:rsid w:val="00DE1ACC"/>
    <w:rsid w:val="00DE1AEF"/>
    <w:rsid w:val="00DF189B"/>
    <w:rsid w:val="00DF53AD"/>
    <w:rsid w:val="00DF53B9"/>
    <w:rsid w:val="00DF5C55"/>
    <w:rsid w:val="00DF7A47"/>
    <w:rsid w:val="00E01025"/>
    <w:rsid w:val="00E03A96"/>
    <w:rsid w:val="00E10B0C"/>
    <w:rsid w:val="00E120D9"/>
    <w:rsid w:val="00E170FC"/>
    <w:rsid w:val="00E2262E"/>
    <w:rsid w:val="00E262BC"/>
    <w:rsid w:val="00E362B1"/>
    <w:rsid w:val="00E46FB5"/>
    <w:rsid w:val="00E47679"/>
    <w:rsid w:val="00E50895"/>
    <w:rsid w:val="00E50DCF"/>
    <w:rsid w:val="00E53AC5"/>
    <w:rsid w:val="00E55DB0"/>
    <w:rsid w:val="00E56859"/>
    <w:rsid w:val="00E57033"/>
    <w:rsid w:val="00E673BB"/>
    <w:rsid w:val="00E71B4C"/>
    <w:rsid w:val="00E92E3A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3AF0"/>
    <w:rsid w:val="00EC4169"/>
    <w:rsid w:val="00EC43D8"/>
    <w:rsid w:val="00EC5D2D"/>
    <w:rsid w:val="00ED3172"/>
    <w:rsid w:val="00ED766B"/>
    <w:rsid w:val="00EE618E"/>
    <w:rsid w:val="00EE71DB"/>
    <w:rsid w:val="00EE7206"/>
    <w:rsid w:val="00EE78BC"/>
    <w:rsid w:val="00EF2415"/>
    <w:rsid w:val="00EF5F30"/>
    <w:rsid w:val="00EF6AF1"/>
    <w:rsid w:val="00F0407A"/>
    <w:rsid w:val="00F15231"/>
    <w:rsid w:val="00F17459"/>
    <w:rsid w:val="00F20479"/>
    <w:rsid w:val="00F2189D"/>
    <w:rsid w:val="00F3405A"/>
    <w:rsid w:val="00F34719"/>
    <w:rsid w:val="00F41D8C"/>
    <w:rsid w:val="00F43B04"/>
    <w:rsid w:val="00F45F35"/>
    <w:rsid w:val="00F615BF"/>
    <w:rsid w:val="00F62A91"/>
    <w:rsid w:val="00F62F59"/>
    <w:rsid w:val="00F63918"/>
    <w:rsid w:val="00F63E14"/>
    <w:rsid w:val="00F66247"/>
    <w:rsid w:val="00F678FC"/>
    <w:rsid w:val="00F704CD"/>
    <w:rsid w:val="00F71435"/>
    <w:rsid w:val="00F72A9C"/>
    <w:rsid w:val="00F80F7D"/>
    <w:rsid w:val="00F874F6"/>
    <w:rsid w:val="00F923F7"/>
    <w:rsid w:val="00F93BA9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062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4B9F6C"/>
  <w15:docId w15:val="{AAD4388C-D459-4F2E-B43C-AF909460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04B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0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ий текст з від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Strong"/>
    <w:basedOn w:val="a0"/>
    <w:uiPriority w:val="22"/>
    <w:qFormat/>
    <w:rsid w:val="00D825E8"/>
    <w:rPr>
      <w:b/>
      <w:bCs/>
    </w:rPr>
  </w:style>
  <w:style w:type="character" w:styleId="af9">
    <w:name w:val="Unresolved Mention"/>
    <w:basedOn w:val="a0"/>
    <w:uiPriority w:val="99"/>
    <w:semiHidden/>
    <w:unhideWhenUsed/>
    <w:rsid w:val="00AC6593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963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69634C"/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6651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C2104B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643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618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19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340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233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89920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786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15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951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76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1343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062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8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472758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01923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6402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230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8069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983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786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913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260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889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2635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1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1033</TotalTime>
  <Pages>8</Pages>
  <Words>4710</Words>
  <Characters>2685</Characters>
  <Application>Microsoft Office Word</Application>
  <DocSecurity>0</DocSecurity>
  <Lines>22</Lines>
  <Paragraphs>14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Микола Трофімчук</cp:lastModifiedBy>
  <cp:revision>106</cp:revision>
  <cp:lastPrinted>2025-10-21T18:58:00Z</cp:lastPrinted>
  <dcterms:created xsi:type="dcterms:W3CDTF">2018-06-18T19:06:00Z</dcterms:created>
  <dcterms:modified xsi:type="dcterms:W3CDTF">2025-10-21T18:59:00Z</dcterms:modified>
</cp:coreProperties>
</file>