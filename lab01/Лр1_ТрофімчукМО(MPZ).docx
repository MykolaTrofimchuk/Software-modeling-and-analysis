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531F9" w14:textId="77777777" w:rsidR="00C34653" w:rsidRDefault="00C34653" w:rsidP="00C346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Лабораторна №1</w:t>
      </w:r>
    </w:p>
    <w:p w14:paraId="457AD10C" w14:textId="19D0BBA4" w:rsidR="00C34653" w:rsidRPr="00C34653" w:rsidRDefault="00C34653" w:rsidP="00C34653">
      <w:pPr>
        <w:spacing w:after="0" w:line="360" w:lineRule="auto"/>
        <w:ind w:firstLine="851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C34653">
        <w:rPr>
          <w:rFonts w:ascii="Times New Roman" w:hAnsi="Times New Roman"/>
          <w:b/>
          <w:bCs/>
          <w:i/>
          <w:iCs/>
          <w:sz w:val="28"/>
          <w:szCs w:val="28"/>
        </w:rPr>
        <w:t>Мета:</w:t>
      </w:r>
      <w:r w:rsidRPr="00C34653">
        <w:rPr>
          <w:rFonts w:ascii="Times New Roman" w:hAnsi="Times New Roman"/>
          <w:i/>
          <w:iCs/>
          <w:sz w:val="28"/>
          <w:szCs w:val="28"/>
        </w:rPr>
        <w:t xml:space="preserve"> Визначення варіантів використання та структури системи</w:t>
      </w:r>
    </w:p>
    <w:p w14:paraId="40078D51" w14:textId="231EC534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</w:t>
      </w:r>
      <w:r>
        <w:rPr>
          <w:rFonts w:ascii="Times New Roman" w:hAnsi="Times New Roman"/>
          <w:b/>
          <w:bCs/>
          <w:sz w:val="28"/>
          <w:szCs w:val="28"/>
        </w:rPr>
        <w:t>ід роботи</w:t>
      </w:r>
    </w:p>
    <w:p w14:paraId="2A4E832B" w14:textId="210ADE7E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u w:val="single"/>
          <w:lang w:val="ru-RU"/>
        </w:rPr>
      </w:pP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 xml:space="preserve">«Онлайн-сервіс для підбору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>запчастин»</w:t>
      </w:r>
    </w:p>
    <w:p w14:paraId="412EE4CA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 xml:space="preserve">Для забезпечення неперервного виконання необхідних функцій і відповідності встановленим стандартам та специфікаціям, наведено </w:t>
      </w:r>
      <w:proofErr w:type="spellStart"/>
      <w:r w:rsidRPr="002A2E32">
        <w:rPr>
          <w:rFonts w:ascii="Times New Roman" w:hAnsi="Times New Roman"/>
          <w:sz w:val="28"/>
          <w:szCs w:val="28"/>
        </w:rPr>
        <w:t>високорівневі</w:t>
      </w:r>
      <w:proofErr w:type="spellEnd"/>
      <w:r w:rsidRPr="002A2E32">
        <w:rPr>
          <w:rFonts w:ascii="Times New Roman" w:hAnsi="Times New Roman"/>
          <w:sz w:val="28"/>
          <w:szCs w:val="28"/>
        </w:rPr>
        <w:t xml:space="preserve"> вимоги, які повинна задовольняти веб-орієнтована система онлайн-сервісу для підбору запчастин. Ці вимоги допомагають забезпечити безперебійну роботу системи та виконання всіх необхідних стандартів і специфікацій.</w:t>
      </w:r>
    </w:p>
    <w:p w14:paraId="3F0BE3F0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Бізнес вимоги</w:t>
      </w:r>
    </w:p>
    <w:p w14:paraId="46343DC3" w14:textId="77777777" w:rsidR="00C34653" w:rsidRPr="002A2E32" w:rsidRDefault="00C34653" w:rsidP="00C34653">
      <w:pPr>
        <w:numPr>
          <w:ilvl w:val="0"/>
          <w:numId w:val="8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 xml:space="preserve">Основні цілі: проект створюється з метою спростити взаємодію між постачальниками запчастин, </w:t>
      </w:r>
      <w:proofErr w:type="spellStart"/>
      <w:r w:rsidRPr="002A2E32">
        <w:rPr>
          <w:rFonts w:ascii="Times New Roman" w:hAnsi="Times New Roman"/>
          <w:sz w:val="28"/>
          <w:szCs w:val="28"/>
        </w:rPr>
        <w:t>автосервісами</w:t>
      </w:r>
      <w:proofErr w:type="spellEnd"/>
      <w:r w:rsidRPr="002A2E32">
        <w:rPr>
          <w:rFonts w:ascii="Times New Roman" w:hAnsi="Times New Roman"/>
          <w:sz w:val="28"/>
          <w:szCs w:val="28"/>
        </w:rPr>
        <w:t xml:space="preserve"> та кінцевими користувачами, автоматизуючи процес пошуку та підбору запчастин.</w:t>
      </w:r>
    </w:p>
    <w:p w14:paraId="5D3237EE" w14:textId="77777777" w:rsidR="00C34653" w:rsidRPr="002A2E32" w:rsidRDefault="00C34653" w:rsidP="00C34653">
      <w:pPr>
        <w:numPr>
          <w:ilvl w:val="0"/>
          <w:numId w:val="8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Представлення проекту: проект буде реалізовано у вигляді веб-сайту, що містить структуровану інформацію про запчастини, каталоги виробників та інструменти для пошуку.</w:t>
      </w:r>
    </w:p>
    <w:p w14:paraId="6A989A59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Вимоги користувачів</w:t>
      </w:r>
    </w:p>
    <w:p w14:paraId="7B662FF4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створення та редагування особистих даних як для покупців, так і для постачальників;</w:t>
      </w:r>
    </w:p>
    <w:p w14:paraId="1A4AABDD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зручного внесення інформації про транспортний засіб (марка, модель, рік випуску);</w:t>
      </w:r>
    </w:p>
    <w:p w14:paraId="3DAFF974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пошуку та підбору запчастин за VIN-кодом, номером деталі або описом;</w:t>
      </w:r>
    </w:p>
    <w:p w14:paraId="2301AB83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зміни інформації про замовлення або її видалення;</w:t>
      </w:r>
    </w:p>
    <w:p w14:paraId="121D884D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переглядати список запчастин, постачальників та відгуків;</w:t>
      </w:r>
    </w:p>
    <w:p w14:paraId="12029EEF" w14:textId="77777777" w:rsidR="00C34653" w:rsidRPr="002A2E32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робити замовлення запчастин онлайн з опцією доставки;</w:t>
      </w:r>
    </w:p>
    <w:p w14:paraId="39E03AD9" w14:textId="77777777" w:rsidR="00C34653" w:rsidRDefault="00C34653" w:rsidP="00C34653">
      <w:pPr>
        <w:numPr>
          <w:ilvl w:val="0"/>
          <w:numId w:val="9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 xml:space="preserve">Можливість порівняння цін від різних постачальників та створення списку </w:t>
      </w:r>
    </w:p>
    <w:p w14:paraId="790DA14C" w14:textId="77777777" w:rsidR="00C34653" w:rsidRDefault="00C34653" w:rsidP="00C34653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4DFC69DB" w14:textId="77777777" w:rsidR="00C34653" w:rsidRDefault="00C34653" w:rsidP="00C346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894210" w14:textId="77777777" w:rsidR="00C34653" w:rsidRDefault="00C34653" w:rsidP="00C34653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2F8FF0F" w14:textId="62B831A2" w:rsidR="00C34653" w:rsidRPr="00C34653" w:rsidRDefault="00C34653" w:rsidP="00C34653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lastRenderedPageBreak/>
        <w:t>бажаних товарів.</w:t>
      </w:r>
    </w:p>
    <w:p w14:paraId="23ED5EAE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Вимоги персоналу веб-додатку (постачальники та адміністратори):</w:t>
      </w:r>
    </w:p>
    <w:p w14:paraId="64560D34" w14:textId="77777777" w:rsidR="00C34653" w:rsidRPr="002A2E32" w:rsidRDefault="00C34653" w:rsidP="00C34653">
      <w:pPr>
        <w:numPr>
          <w:ilvl w:val="0"/>
          <w:numId w:val="9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перегляду списку, створення, редагування та видалення даних про запчастини, які стосуються лише власного інвентарю.</w:t>
      </w:r>
    </w:p>
    <w:p w14:paraId="59345309" w14:textId="3EFD0028" w:rsidR="00C34653" w:rsidRPr="00C34653" w:rsidRDefault="00C34653" w:rsidP="00C34653">
      <w:pPr>
        <w:numPr>
          <w:ilvl w:val="0"/>
          <w:numId w:val="9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 xml:space="preserve">Можливість зв’язку з користувачами через чат або </w:t>
      </w:r>
      <w:proofErr w:type="spellStart"/>
      <w:r w:rsidRPr="002A2E32">
        <w:rPr>
          <w:rFonts w:ascii="Times New Roman" w:hAnsi="Times New Roman"/>
          <w:sz w:val="28"/>
          <w:szCs w:val="28"/>
        </w:rPr>
        <w:t>email</w:t>
      </w:r>
      <w:proofErr w:type="spellEnd"/>
      <w:r w:rsidRPr="002A2E32">
        <w:rPr>
          <w:rFonts w:ascii="Times New Roman" w:hAnsi="Times New Roman"/>
          <w:sz w:val="28"/>
          <w:szCs w:val="28"/>
        </w:rPr>
        <w:t xml:space="preserve"> при обробці замовлень, з автоматичним сповіщенням про статус.</w:t>
      </w:r>
    </w:p>
    <w:p w14:paraId="47627888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Характеристика об’єкта комп’ютеризації</w:t>
      </w:r>
    </w:p>
    <w:p w14:paraId="27B6C157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Користувач додатку буде мати можливість переглядати каталоги запчастин, мати можливість пошуку та фільтрації за параметрами (наприклад, сумісність з моделлю авто), а також легко працювати з додатком через простоту та зручність інтерфейсу.</w:t>
      </w:r>
    </w:p>
    <w:p w14:paraId="2923E878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Функціональні вимоги:</w:t>
      </w:r>
    </w:p>
    <w:p w14:paraId="619A1078" w14:textId="77777777" w:rsidR="00C34653" w:rsidRPr="002A2E32" w:rsidRDefault="00C34653" w:rsidP="00C34653">
      <w:pPr>
        <w:numPr>
          <w:ilvl w:val="0"/>
          <w:numId w:val="9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Авторизація у системі: в системі повинна бути представлена можливість реєстрації користувача та присвоєння йому відповідної ролі (користувач, постачальник, адміністратор).</w:t>
      </w:r>
    </w:p>
    <w:p w14:paraId="6E76B35E" w14:textId="77777777" w:rsidR="00C34653" w:rsidRPr="002A2E32" w:rsidRDefault="00C34653" w:rsidP="00C34653">
      <w:pPr>
        <w:numPr>
          <w:ilvl w:val="0"/>
          <w:numId w:val="9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збереження інформації: система повинна зберігати інформацію про запчастини, замовлення та надавати можливість користувачу керувати нею.</w:t>
      </w:r>
    </w:p>
    <w:p w14:paraId="5ACC0CF1" w14:textId="77777777" w:rsidR="00C34653" w:rsidRPr="002A2E32" w:rsidRDefault="00C34653" w:rsidP="00C34653">
      <w:pPr>
        <w:numPr>
          <w:ilvl w:val="0"/>
          <w:numId w:val="9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інтеграції з зовнішніми API (наприклад, для перевірки VIN-коду) та експорту списків у формати CSV/PDF.</w:t>
      </w:r>
    </w:p>
    <w:p w14:paraId="611953B0" w14:textId="77777777" w:rsidR="00C34653" w:rsidRPr="002A2E32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Нефункціональні вимоги:</w:t>
      </w:r>
    </w:p>
    <w:p w14:paraId="23AC747C" w14:textId="77777777" w:rsidR="00C34653" w:rsidRPr="002A2E32" w:rsidRDefault="00C34653" w:rsidP="00C34653">
      <w:pPr>
        <w:numPr>
          <w:ilvl w:val="0"/>
          <w:numId w:val="9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 xml:space="preserve">Сприйняття – час, необхідний для навчання звичайних користувачів – 2-3 години, а для навчання просунутих користувачів – 1 година; – час відгуку для типових задач – не більше 10 секунд, для складних завдань (пошук у великому каталозі) – не більше 20 секунд. – інтерфейс має бути зрозумілим та з відповідними підказками, включаючи </w:t>
      </w:r>
      <w:proofErr w:type="spellStart"/>
      <w:r w:rsidRPr="002A2E32">
        <w:rPr>
          <w:rFonts w:ascii="Times New Roman" w:hAnsi="Times New Roman"/>
          <w:sz w:val="28"/>
          <w:szCs w:val="28"/>
        </w:rPr>
        <w:t>автозаповнення</w:t>
      </w:r>
      <w:proofErr w:type="spellEnd"/>
      <w:r w:rsidRPr="002A2E32">
        <w:rPr>
          <w:rFonts w:ascii="Times New Roman" w:hAnsi="Times New Roman"/>
          <w:sz w:val="28"/>
          <w:szCs w:val="28"/>
        </w:rPr>
        <w:t xml:space="preserve"> полів пошуку.</w:t>
      </w:r>
    </w:p>
    <w:p w14:paraId="29FD81F4" w14:textId="77777777" w:rsidR="00C34653" w:rsidRPr="002A2E32" w:rsidRDefault="00C34653" w:rsidP="00C34653">
      <w:pPr>
        <w:numPr>
          <w:ilvl w:val="0"/>
          <w:numId w:val="9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Надійність – доступність – час, що витрачається на обслуговування системи не повинно перевищувати 5% від загального часу роботи. – середній час безвідмовної роботи – 20 робочих днів. – максимальна норма помилок та дефектів в роботі системи – 1 помилка на десять тисяч рядків коду.</w:t>
      </w:r>
    </w:p>
    <w:p w14:paraId="7D6F3D5C" w14:textId="77777777" w:rsidR="00C34653" w:rsidRPr="002A2E32" w:rsidRDefault="00C34653" w:rsidP="00C34653">
      <w:pPr>
        <w:numPr>
          <w:ilvl w:val="0"/>
          <w:numId w:val="9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lastRenderedPageBreak/>
        <w:t>Продуктивність – система повинна підтримувати мінімум 50 одночасно працюючих користувачів, пов’язаних із загальною базою даних.</w:t>
      </w:r>
    </w:p>
    <w:p w14:paraId="2F91FCD1" w14:textId="77777777" w:rsidR="00C34653" w:rsidRPr="002A2E32" w:rsidRDefault="00C34653" w:rsidP="00C34653">
      <w:pPr>
        <w:numPr>
          <w:ilvl w:val="0"/>
          <w:numId w:val="9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Можливість експлуатації – масштабування – система повинна мати можливість збільшувати потужності (продуктивність), зі збільшенням користувачів таким чином, щоб це не вплинуло негативно на її роботу.</w:t>
      </w:r>
    </w:p>
    <w:p w14:paraId="0E9CA449" w14:textId="77777777" w:rsidR="00C34653" w:rsidRDefault="00C34653" w:rsidP="00C346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2E32">
        <w:rPr>
          <w:rFonts w:ascii="Times New Roman" w:hAnsi="Times New Roman"/>
          <w:sz w:val="28"/>
          <w:szCs w:val="28"/>
        </w:rPr>
        <w:t>Аналіз вимог користувачів дав підстави для визначення варіантів використання онлайн-сервісу для підбору запчастин. На рис. 1.1 наведено діаграму використання програмної системи.</w:t>
      </w:r>
    </w:p>
    <w:p w14:paraId="2A574D80" w14:textId="77777777" w:rsidR="00C34653" w:rsidRPr="00165A92" w:rsidRDefault="00C34653" w:rsidP="005F6F9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BD87DB5" wp14:editId="1B5B75C7">
            <wp:extent cx="6120765" cy="3096260"/>
            <wp:effectExtent l="0" t="0" r="0" b="8890"/>
            <wp:docPr id="16002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8C59" w14:textId="0427AA4B" w:rsidR="003246A4" w:rsidRPr="000E13B8" w:rsidRDefault="00C34653" w:rsidP="005F6F9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248A9">
        <w:rPr>
          <w:rFonts w:ascii="Times New Roman" w:hAnsi="Times New Roman"/>
          <w:sz w:val="28"/>
          <w:szCs w:val="28"/>
        </w:rPr>
        <w:t>Рис. 1.1. Варіанти використання онлайн-сервісу для підбору автозапчастин</w:t>
      </w:r>
    </w:p>
    <w:p w14:paraId="3AF3DDAC" w14:textId="599A0110" w:rsidR="00C42CA4" w:rsidRPr="00C34653" w:rsidRDefault="00717B3A" w:rsidP="00C34653">
      <w:pPr>
        <w:spacing w:after="0" w:line="360" w:lineRule="auto"/>
        <w:ind w:firstLine="567"/>
        <w:jc w:val="both"/>
      </w:pPr>
      <w:r w:rsidRPr="00717B3A">
        <w:rPr>
          <w:rFonts w:ascii="Times New Roman" w:hAnsi="Times New Roman"/>
          <w:b/>
          <w:bCs/>
          <w:i/>
          <w:iCs/>
          <w:sz w:val="28"/>
          <w:szCs w:val="28"/>
        </w:rPr>
        <w:t>Висновок:</w:t>
      </w:r>
      <w:r w:rsidRPr="00717B3A">
        <w:rPr>
          <w:rFonts w:ascii="Times New Roman" w:hAnsi="Times New Roman"/>
          <w:sz w:val="28"/>
          <w:szCs w:val="28"/>
        </w:rPr>
        <w:t xml:space="preserve"> в ході</w:t>
      </w:r>
      <w:r>
        <w:rPr>
          <w:rFonts w:ascii="Times New Roman" w:hAnsi="Times New Roman"/>
          <w:sz w:val="28"/>
          <w:szCs w:val="28"/>
        </w:rPr>
        <w:t xml:space="preserve"> виконання</w:t>
      </w:r>
      <w:r w:rsidRPr="00717B3A">
        <w:rPr>
          <w:rFonts w:ascii="Times New Roman" w:hAnsi="Times New Roman"/>
          <w:sz w:val="28"/>
          <w:szCs w:val="28"/>
        </w:rPr>
        <w:t xml:space="preserve"> лабораторної роботи було </w:t>
      </w:r>
      <w:r w:rsidR="00A7138A" w:rsidRPr="0073201B">
        <w:rPr>
          <w:rFonts w:ascii="Times New Roman" w:hAnsi="Times New Roman"/>
          <w:sz w:val="28"/>
          <w:szCs w:val="28"/>
        </w:rPr>
        <w:t>ознайом</w:t>
      </w:r>
      <w:r w:rsidR="00A7138A">
        <w:rPr>
          <w:rFonts w:ascii="Times New Roman" w:hAnsi="Times New Roman"/>
          <w:sz w:val="28"/>
          <w:szCs w:val="28"/>
        </w:rPr>
        <w:t>лено</w:t>
      </w:r>
      <w:r w:rsidR="00A7138A" w:rsidRPr="0073201B">
        <w:rPr>
          <w:rFonts w:ascii="Times New Roman" w:hAnsi="Times New Roman"/>
          <w:sz w:val="28"/>
          <w:szCs w:val="28"/>
        </w:rPr>
        <w:t xml:space="preserve"> з </w:t>
      </w:r>
      <w:r w:rsidR="00C34653" w:rsidRPr="00C34653">
        <w:rPr>
          <w:rFonts w:ascii="Times New Roman" w:hAnsi="Times New Roman"/>
          <w:sz w:val="28"/>
          <w:szCs w:val="28"/>
        </w:rPr>
        <w:t>редакторами UML-діаграм</w:t>
      </w:r>
      <w:r w:rsidR="00C34653">
        <w:rPr>
          <w:rFonts w:ascii="Times New Roman" w:hAnsi="Times New Roman"/>
          <w:sz w:val="28"/>
          <w:szCs w:val="28"/>
        </w:rPr>
        <w:t>, виконано а</w:t>
      </w:r>
      <w:r w:rsidR="00C34653" w:rsidRPr="00C34653">
        <w:rPr>
          <w:rFonts w:ascii="Times New Roman" w:hAnsi="Times New Roman"/>
          <w:sz w:val="28"/>
          <w:szCs w:val="28"/>
        </w:rPr>
        <w:t>наліз вимог предметної області</w:t>
      </w:r>
      <w:r w:rsidR="00C34653">
        <w:rPr>
          <w:rFonts w:ascii="Times New Roman" w:hAnsi="Times New Roman"/>
          <w:sz w:val="28"/>
          <w:szCs w:val="28"/>
        </w:rPr>
        <w:t>, р</w:t>
      </w:r>
      <w:r w:rsidR="00C34653" w:rsidRPr="00C34653">
        <w:rPr>
          <w:rFonts w:ascii="Times New Roman" w:hAnsi="Times New Roman"/>
          <w:sz w:val="28"/>
          <w:szCs w:val="28"/>
        </w:rPr>
        <w:t>озроб</w:t>
      </w:r>
      <w:r w:rsidR="00C34653">
        <w:rPr>
          <w:rFonts w:ascii="Times New Roman" w:hAnsi="Times New Roman"/>
          <w:sz w:val="28"/>
          <w:szCs w:val="28"/>
        </w:rPr>
        <w:t>лено</w:t>
      </w:r>
      <w:r w:rsidR="00C34653" w:rsidRPr="00C34653">
        <w:rPr>
          <w:rFonts w:ascii="Times New Roman" w:hAnsi="Times New Roman"/>
          <w:sz w:val="28"/>
          <w:szCs w:val="28"/>
        </w:rPr>
        <w:t xml:space="preserve"> діаграми варіантів використання системи</w:t>
      </w:r>
      <w:r w:rsidR="00C34653">
        <w:rPr>
          <w:rFonts w:ascii="Times New Roman" w:hAnsi="Times New Roman"/>
          <w:sz w:val="28"/>
          <w:szCs w:val="28"/>
        </w:rPr>
        <w:t>, визначено с</w:t>
      </w:r>
      <w:r w:rsidR="00C34653" w:rsidRPr="00C34653">
        <w:rPr>
          <w:rFonts w:ascii="Times New Roman" w:hAnsi="Times New Roman"/>
          <w:sz w:val="28"/>
          <w:szCs w:val="28"/>
        </w:rPr>
        <w:t>пецифікаці</w:t>
      </w:r>
      <w:r w:rsidR="00C34653">
        <w:rPr>
          <w:rFonts w:ascii="Times New Roman" w:hAnsi="Times New Roman"/>
          <w:sz w:val="28"/>
          <w:szCs w:val="28"/>
        </w:rPr>
        <w:t>ю</w:t>
      </w:r>
      <w:r w:rsidR="00C34653" w:rsidRPr="00C34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653" w:rsidRPr="00C34653">
        <w:rPr>
          <w:rFonts w:ascii="Times New Roman" w:hAnsi="Times New Roman"/>
          <w:sz w:val="28"/>
          <w:szCs w:val="28"/>
        </w:rPr>
        <w:t>прецендентів</w:t>
      </w:r>
      <w:proofErr w:type="spellEnd"/>
      <w:r w:rsidR="00C34653">
        <w:rPr>
          <w:rFonts w:ascii="Times New Roman" w:hAnsi="Times New Roman"/>
          <w:sz w:val="28"/>
          <w:szCs w:val="28"/>
        </w:rPr>
        <w:t>. Роботу виконано у повному обсязі.</w:t>
      </w:r>
    </w:p>
    <w:p w14:paraId="60041112" w14:textId="388BEE32" w:rsidR="00717B3A" w:rsidRPr="00A7138A" w:rsidRDefault="00717B3A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717B3A" w:rsidRPr="00A7138A" w:rsidSect="00D11F73">
      <w:headerReference w:type="default" r:id="rId9"/>
      <w:headerReference w:type="first" r:id="rId10"/>
      <w:type w:val="continuous"/>
      <w:pgSz w:w="11906" w:h="16838"/>
      <w:pgMar w:top="50" w:right="56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337F8" w14:textId="77777777" w:rsidR="008B1320" w:rsidRDefault="008B1320">
      <w:r>
        <w:separator/>
      </w:r>
    </w:p>
  </w:endnote>
  <w:endnote w:type="continuationSeparator" w:id="0">
    <w:p w14:paraId="35FA6E21" w14:textId="77777777" w:rsidR="008B1320" w:rsidRDefault="008B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EE987" w14:textId="77777777" w:rsidR="008B1320" w:rsidRDefault="008B1320">
      <w:r>
        <w:separator/>
      </w:r>
    </w:p>
  </w:footnote>
  <w:footnote w:type="continuationSeparator" w:id="0">
    <w:p w14:paraId="3DA5D788" w14:textId="77777777" w:rsidR="008B1320" w:rsidRDefault="008B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DAB6563" w:rsidR="00326D2B" w:rsidRPr="00DE121C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.1</w:t>
                            </w:r>
                            <w:r w:rsidR="00DE121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29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DAB6563" w:rsidR="00326D2B" w:rsidRPr="00DE121C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2143E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.1</w:t>
                      </w:r>
                      <w:r w:rsidR="00DE121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21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29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Лр.1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5848FAA" w:rsidR="00326D2B" w:rsidRPr="00DE121C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C95106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5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1</w:t>
                            </w:r>
                            <w:r w:rsid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21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29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8A00562" w:rsidR="00326D2B" w:rsidRPr="00DE121C" w:rsidRDefault="00DE121C" w:rsidP="00B66788">
                              <w:pPr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</w:pPr>
                              <w:r w:rsidRPr="00DE121C"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  <w:t>Трофімчук М.О.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7CD33F6" w:rsidR="00326D2B" w:rsidRPr="00602CD1" w:rsidRDefault="00602CD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D0D596E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B9C5A2C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121C">
                              <w:rPr>
                                <w:rFonts w:ascii="Times New Roman" w:hAnsi="Times New Roman"/>
                                <w:color w:val="0D0D0D" w:themeColor="text1" w:themeTint="F2"/>
                                <w:sz w:val="32"/>
                                <w:szCs w:val="18"/>
                              </w:rPr>
                              <w:t>,</w:t>
                            </w: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ІПЗ-22-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5848FAA" w:rsidR="00326D2B" w:rsidRPr="00DE121C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C95106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5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1</w:t>
                      </w:r>
                      <w:r w:rsid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21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29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8A00562" w:rsidR="00326D2B" w:rsidRPr="00DE121C" w:rsidRDefault="00DE121C" w:rsidP="00B66788">
                        <w:pPr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</w:pPr>
                        <w:r w:rsidRPr="00DE121C"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  <w:t>Трофімчук М.О.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7CD33F6" w:rsidR="00326D2B" w:rsidRPr="00602CD1" w:rsidRDefault="00602CD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D0D596E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B9C5A2C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ФІКТ</w:t>
                      </w:r>
                      <w:r w:rsidRPr="00DE121C">
                        <w:rPr>
                          <w:rFonts w:ascii="Times New Roman" w:hAnsi="Times New Roman"/>
                          <w:color w:val="0D0D0D" w:themeColor="text1" w:themeTint="F2"/>
                          <w:sz w:val="32"/>
                          <w:szCs w:val="18"/>
                        </w:rPr>
                        <w:t>,</w:t>
                      </w: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 xml:space="preserve"> гр. 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ІПЗ-22-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6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206FA"/>
    <w:multiLevelType w:val="multilevel"/>
    <w:tmpl w:val="9A34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D2C08"/>
    <w:multiLevelType w:val="multilevel"/>
    <w:tmpl w:val="B79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B6B6B"/>
    <w:multiLevelType w:val="hybridMultilevel"/>
    <w:tmpl w:val="87E85542"/>
    <w:lvl w:ilvl="0" w:tplc="3A0EB7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FCD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4A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A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C7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88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6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61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8D0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D2FB2"/>
    <w:multiLevelType w:val="hybridMultilevel"/>
    <w:tmpl w:val="BC9EA5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E6957"/>
    <w:multiLevelType w:val="hybridMultilevel"/>
    <w:tmpl w:val="FB84A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D576B"/>
    <w:multiLevelType w:val="hybridMultilevel"/>
    <w:tmpl w:val="DA36C31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A157EB0"/>
    <w:multiLevelType w:val="multilevel"/>
    <w:tmpl w:val="E48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CF4E0D"/>
    <w:multiLevelType w:val="hybridMultilevel"/>
    <w:tmpl w:val="FCDABE5E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D900E39"/>
    <w:multiLevelType w:val="hybridMultilevel"/>
    <w:tmpl w:val="8C703E2E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0361735"/>
    <w:multiLevelType w:val="multilevel"/>
    <w:tmpl w:val="FBD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F651A"/>
    <w:multiLevelType w:val="hybridMultilevel"/>
    <w:tmpl w:val="D87A6A8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17E3C07"/>
    <w:multiLevelType w:val="multilevel"/>
    <w:tmpl w:val="197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F7601F"/>
    <w:multiLevelType w:val="multilevel"/>
    <w:tmpl w:val="AE04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427608"/>
    <w:multiLevelType w:val="hybridMultilevel"/>
    <w:tmpl w:val="E7E4C5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D84841"/>
    <w:multiLevelType w:val="multilevel"/>
    <w:tmpl w:val="58D0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A2706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5166C29"/>
    <w:multiLevelType w:val="multilevel"/>
    <w:tmpl w:val="5AF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6148A"/>
    <w:multiLevelType w:val="hybridMultilevel"/>
    <w:tmpl w:val="A0D20642"/>
    <w:lvl w:ilvl="0" w:tplc="A0C8B01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62F07FB"/>
    <w:multiLevelType w:val="multilevel"/>
    <w:tmpl w:val="BA5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C2D5D"/>
    <w:multiLevelType w:val="hybridMultilevel"/>
    <w:tmpl w:val="D8E2E3A8"/>
    <w:lvl w:ilvl="0" w:tplc="A2784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00604A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0AD1ACD"/>
    <w:multiLevelType w:val="hybridMultilevel"/>
    <w:tmpl w:val="D41A854A"/>
    <w:lvl w:ilvl="0" w:tplc="DABAB98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86B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CE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4A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43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4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6A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46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EE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C4AE2"/>
    <w:multiLevelType w:val="hybridMultilevel"/>
    <w:tmpl w:val="EB06E3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0" w15:restartNumberingAfterBreak="0">
    <w:nsid w:val="33981E85"/>
    <w:multiLevelType w:val="hybridMultilevel"/>
    <w:tmpl w:val="F29262D4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33F4629B"/>
    <w:multiLevelType w:val="hybridMultilevel"/>
    <w:tmpl w:val="2026BE2C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45A0E9B"/>
    <w:multiLevelType w:val="multilevel"/>
    <w:tmpl w:val="97F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513EDF"/>
    <w:multiLevelType w:val="hybridMultilevel"/>
    <w:tmpl w:val="695089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8C942B3"/>
    <w:multiLevelType w:val="hybridMultilevel"/>
    <w:tmpl w:val="28D002D0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38E26B7C"/>
    <w:multiLevelType w:val="multilevel"/>
    <w:tmpl w:val="6554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AC0A61"/>
    <w:multiLevelType w:val="multilevel"/>
    <w:tmpl w:val="C528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4B03EB"/>
    <w:multiLevelType w:val="hybridMultilevel"/>
    <w:tmpl w:val="164E14B0"/>
    <w:lvl w:ilvl="0" w:tplc="155EF938">
      <w:start w:val="10"/>
      <w:numFmt w:val="decimal"/>
      <w:lvlText w:val="%1."/>
      <w:lvlJc w:val="left"/>
      <w:pPr>
        <w:ind w:left="942" w:hanging="375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47D1586B"/>
    <w:multiLevelType w:val="hybridMultilevel"/>
    <w:tmpl w:val="1DB86050"/>
    <w:lvl w:ilvl="0" w:tplc="CECE73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B627EA"/>
    <w:multiLevelType w:val="multilevel"/>
    <w:tmpl w:val="F6B2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2C72D4"/>
    <w:multiLevelType w:val="multilevel"/>
    <w:tmpl w:val="17C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92770F"/>
    <w:multiLevelType w:val="hybridMultilevel"/>
    <w:tmpl w:val="B0E836C0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4BED0C03"/>
    <w:multiLevelType w:val="hybridMultilevel"/>
    <w:tmpl w:val="35A8C77E"/>
    <w:lvl w:ilvl="0" w:tplc="6F0EF9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7B61D1"/>
    <w:multiLevelType w:val="multilevel"/>
    <w:tmpl w:val="C81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46E20"/>
    <w:multiLevelType w:val="hybridMultilevel"/>
    <w:tmpl w:val="45540988"/>
    <w:lvl w:ilvl="0" w:tplc="02C0E0A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/>
        <w:bCs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4F3148A4"/>
    <w:multiLevelType w:val="multilevel"/>
    <w:tmpl w:val="FD9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83625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9D6C1B"/>
    <w:multiLevelType w:val="multilevel"/>
    <w:tmpl w:val="2054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51D7E"/>
    <w:multiLevelType w:val="hybridMultilevel"/>
    <w:tmpl w:val="4CDE4A4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592A574E"/>
    <w:multiLevelType w:val="hybridMultilevel"/>
    <w:tmpl w:val="71C28914"/>
    <w:lvl w:ilvl="0" w:tplc="010215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2632E8"/>
    <w:multiLevelType w:val="multilevel"/>
    <w:tmpl w:val="3F3C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2B60B4"/>
    <w:multiLevelType w:val="multilevel"/>
    <w:tmpl w:val="35F6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522B99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8B1972"/>
    <w:multiLevelType w:val="multilevel"/>
    <w:tmpl w:val="BE7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3A354A"/>
    <w:multiLevelType w:val="hybridMultilevel"/>
    <w:tmpl w:val="E1F412B4"/>
    <w:lvl w:ilvl="0" w:tplc="013818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87409F"/>
    <w:multiLevelType w:val="multilevel"/>
    <w:tmpl w:val="AE5E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B81B91"/>
    <w:multiLevelType w:val="multilevel"/>
    <w:tmpl w:val="8E9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CE3716"/>
    <w:multiLevelType w:val="hybridMultilevel"/>
    <w:tmpl w:val="0130FE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1DE4290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C57832"/>
    <w:multiLevelType w:val="hybridMultilevel"/>
    <w:tmpl w:val="D0D0619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7" w15:restartNumberingAfterBreak="0">
    <w:nsid w:val="637B1EC5"/>
    <w:multiLevelType w:val="hybridMultilevel"/>
    <w:tmpl w:val="050607CA"/>
    <w:lvl w:ilvl="0" w:tplc="64F811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5A0082D"/>
    <w:multiLevelType w:val="multilevel"/>
    <w:tmpl w:val="AAE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0B0CAF"/>
    <w:multiLevelType w:val="hybridMultilevel"/>
    <w:tmpl w:val="527848C6"/>
    <w:lvl w:ilvl="0" w:tplc="314A72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6A5216"/>
    <w:multiLevelType w:val="multilevel"/>
    <w:tmpl w:val="D41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7F35B9"/>
    <w:multiLevelType w:val="multilevel"/>
    <w:tmpl w:val="6AE0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CC497A"/>
    <w:multiLevelType w:val="hybridMultilevel"/>
    <w:tmpl w:val="0AEC777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7" w15:restartNumberingAfterBreak="0">
    <w:nsid w:val="6DC03D27"/>
    <w:multiLevelType w:val="hybridMultilevel"/>
    <w:tmpl w:val="8AB4837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8" w15:restartNumberingAfterBreak="0">
    <w:nsid w:val="6E561949"/>
    <w:multiLevelType w:val="multilevel"/>
    <w:tmpl w:val="79E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13302BE"/>
    <w:multiLevelType w:val="hybridMultilevel"/>
    <w:tmpl w:val="B5B8D3FC"/>
    <w:lvl w:ilvl="0" w:tplc="21C85A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0" w15:restartNumberingAfterBreak="0">
    <w:nsid w:val="724C1B95"/>
    <w:multiLevelType w:val="hybridMultilevel"/>
    <w:tmpl w:val="BEA8B96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1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2" w15:restartNumberingAfterBreak="0">
    <w:nsid w:val="75E472D0"/>
    <w:multiLevelType w:val="hybridMultilevel"/>
    <w:tmpl w:val="B8680D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761F48B3"/>
    <w:multiLevelType w:val="hybridMultilevel"/>
    <w:tmpl w:val="6A5CDCB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 w15:restartNumberingAfterBreak="0">
    <w:nsid w:val="7630632C"/>
    <w:multiLevelType w:val="hybridMultilevel"/>
    <w:tmpl w:val="50403774"/>
    <w:lvl w:ilvl="0" w:tplc="1CE25BC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77E7372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892612"/>
    <w:multiLevelType w:val="multilevel"/>
    <w:tmpl w:val="986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C535BB4"/>
    <w:multiLevelType w:val="hybridMultilevel"/>
    <w:tmpl w:val="A77CC3BC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8" w15:restartNumberingAfterBreak="0">
    <w:nsid w:val="7C6B6AA3"/>
    <w:multiLevelType w:val="hybridMultilevel"/>
    <w:tmpl w:val="0F30E3D8"/>
    <w:lvl w:ilvl="0" w:tplc="C5640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DD51E72"/>
    <w:multiLevelType w:val="hybridMultilevel"/>
    <w:tmpl w:val="D0F019AA"/>
    <w:lvl w:ilvl="0" w:tplc="052CEB9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0" w15:restartNumberingAfterBreak="0">
    <w:nsid w:val="7E223F30"/>
    <w:multiLevelType w:val="hybridMultilevel"/>
    <w:tmpl w:val="99026696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368221535">
    <w:abstractNumId w:val="1"/>
  </w:num>
  <w:num w:numId="2" w16cid:durableId="106585667">
    <w:abstractNumId w:val="29"/>
  </w:num>
  <w:num w:numId="3" w16cid:durableId="547305062">
    <w:abstractNumId w:val="25"/>
  </w:num>
  <w:num w:numId="4" w16cid:durableId="1742747804">
    <w:abstractNumId w:val="0"/>
  </w:num>
  <w:num w:numId="5" w16cid:durableId="568928590">
    <w:abstractNumId w:val="55"/>
  </w:num>
  <w:num w:numId="6" w16cid:durableId="478575213">
    <w:abstractNumId w:val="28"/>
  </w:num>
  <w:num w:numId="7" w16cid:durableId="1821921592">
    <w:abstractNumId w:val="19"/>
  </w:num>
  <w:num w:numId="8" w16cid:durableId="1890219445">
    <w:abstractNumId w:val="49"/>
  </w:num>
  <w:num w:numId="9" w16cid:durableId="420375446">
    <w:abstractNumId w:val="47"/>
  </w:num>
  <w:num w:numId="10" w16cid:durableId="1792169551">
    <w:abstractNumId w:val="15"/>
  </w:num>
  <w:num w:numId="11" w16cid:durableId="1999073858">
    <w:abstractNumId w:val="51"/>
  </w:num>
  <w:num w:numId="12" w16cid:durableId="936133055">
    <w:abstractNumId w:val="73"/>
  </w:num>
  <w:num w:numId="13" w16cid:durableId="658652927">
    <w:abstractNumId w:val="39"/>
  </w:num>
  <w:num w:numId="14" w16cid:durableId="1147549251">
    <w:abstractNumId w:val="81"/>
  </w:num>
  <w:num w:numId="15" w16cid:durableId="53280781">
    <w:abstractNumId w:val="52"/>
  </w:num>
  <w:num w:numId="16" w16cid:durableId="1191644417">
    <w:abstractNumId w:val="78"/>
  </w:num>
  <w:num w:numId="17" w16cid:durableId="1059984075">
    <w:abstractNumId w:val="27"/>
  </w:num>
  <w:num w:numId="18" w16cid:durableId="1133602247">
    <w:abstractNumId w:val="68"/>
  </w:num>
  <w:num w:numId="19" w16cid:durableId="707266168">
    <w:abstractNumId w:val="46"/>
  </w:num>
  <w:num w:numId="20" w16cid:durableId="586690418">
    <w:abstractNumId w:val="23"/>
  </w:num>
  <w:num w:numId="21" w16cid:durableId="1545366519">
    <w:abstractNumId w:val="62"/>
  </w:num>
  <w:num w:numId="22" w16cid:durableId="161437429">
    <w:abstractNumId w:val="20"/>
  </w:num>
  <w:num w:numId="23" w16cid:durableId="1454443093">
    <w:abstractNumId w:val="60"/>
  </w:num>
  <w:num w:numId="24" w16cid:durableId="1752698488">
    <w:abstractNumId w:val="44"/>
  </w:num>
  <w:num w:numId="25" w16cid:durableId="854462862">
    <w:abstractNumId w:val="69"/>
  </w:num>
  <w:num w:numId="26" w16cid:durableId="165362451">
    <w:abstractNumId w:val="54"/>
  </w:num>
  <w:num w:numId="27" w16cid:durableId="1768312151">
    <w:abstractNumId w:val="21"/>
  </w:num>
  <w:num w:numId="28" w16cid:durableId="1129009742">
    <w:abstractNumId w:val="89"/>
  </w:num>
  <w:num w:numId="29" w16cid:durableId="899557844">
    <w:abstractNumId w:val="2"/>
  </w:num>
  <w:num w:numId="30" w16cid:durableId="979651335">
    <w:abstractNumId w:val="12"/>
  </w:num>
  <w:num w:numId="31" w16cid:durableId="240221982">
    <w:abstractNumId w:val="36"/>
  </w:num>
  <w:num w:numId="32" w16cid:durableId="225803892">
    <w:abstractNumId w:val="76"/>
  </w:num>
  <w:num w:numId="33" w16cid:durableId="499273306">
    <w:abstractNumId w:val="56"/>
  </w:num>
  <w:num w:numId="34" w16cid:durableId="1231816458">
    <w:abstractNumId w:val="17"/>
  </w:num>
  <w:num w:numId="35" w16cid:durableId="1086193982">
    <w:abstractNumId w:val="66"/>
  </w:num>
  <w:num w:numId="36" w16cid:durableId="96558482">
    <w:abstractNumId w:val="77"/>
  </w:num>
  <w:num w:numId="37" w16cid:durableId="367878676">
    <w:abstractNumId w:val="40"/>
  </w:num>
  <w:num w:numId="38" w16cid:durableId="1814522753">
    <w:abstractNumId w:val="7"/>
  </w:num>
  <w:num w:numId="39" w16cid:durableId="2040230125">
    <w:abstractNumId w:val="57"/>
  </w:num>
  <w:num w:numId="40" w16cid:durableId="90317792">
    <w:abstractNumId w:val="86"/>
  </w:num>
  <w:num w:numId="41" w16cid:durableId="1536431607">
    <w:abstractNumId w:val="53"/>
  </w:num>
  <w:num w:numId="42" w16cid:durableId="690885509">
    <w:abstractNumId w:val="87"/>
  </w:num>
  <w:num w:numId="43" w16cid:durableId="286740119">
    <w:abstractNumId w:val="14"/>
  </w:num>
  <w:num w:numId="44" w16cid:durableId="1172066145">
    <w:abstractNumId w:val="61"/>
  </w:num>
  <w:num w:numId="45" w16cid:durableId="719404121">
    <w:abstractNumId w:val="80"/>
  </w:num>
  <w:num w:numId="46" w16cid:durableId="695278365">
    <w:abstractNumId w:val="75"/>
  </w:num>
  <w:num w:numId="47" w16cid:durableId="506361671">
    <w:abstractNumId w:val="35"/>
  </w:num>
  <w:num w:numId="48" w16cid:durableId="1925912782">
    <w:abstractNumId w:val="43"/>
  </w:num>
  <w:num w:numId="49" w16cid:durableId="950285995">
    <w:abstractNumId w:val="3"/>
  </w:num>
  <w:num w:numId="50" w16cid:durableId="1142773124">
    <w:abstractNumId w:val="83"/>
  </w:num>
  <w:num w:numId="51" w16cid:durableId="748036279">
    <w:abstractNumId w:val="37"/>
  </w:num>
  <w:num w:numId="52" w16cid:durableId="15818497">
    <w:abstractNumId w:val="38"/>
  </w:num>
  <w:num w:numId="53" w16cid:durableId="454183203">
    <w:abstractNumId w:val="79"/>
  </w:num>
  <w:num w:numId="54" w16cid:durableId="2057535469">
    <w:abstractNumId w:val="84"/>
  </w:num>
  <w:num w:numId="55" w16cid:durableId="561907892">
    <w:abstractNumId w:val="48"/>
  </w:num>
  <w:num w:numId="56" w16cid:durableId="1765490694">
    <w:abstractNumId w:val="13"/>
  </w:num>
  <w:num w:numId="57" w16cid:durableId="2115780137">
    <w:abstractNumId w:val="90"/>
  </w:num>
  <w:num w:numId="58" w16cid:durableId="1980649855">
    <w:abstractNumId w:val="34"/>
  </w:num>
  <w:num w:numId="59" w16cid:durableId="64424866">
    <w:abstractNumId w:val="22"/>
  </w:num>
  <w:num w:numId="60" w16cid:durableId="1544442952">
    <w:abstractNumId w:val="8"/>
  </w:num>
  <w:num w:numId="61" w16cid:durableId="904874916">
    <w:abstractNumId w:val="10"/>
  </w:num>
  <w:num w:numId="62" w16cid:durableId="2053924064">
    <w:abstractNumId w:val="31"/>
  </w:num>
  <w:num w:numId="63" w16cid:durableId="1599218979">
    <w:abstractNumId w:val="5"/>
  </w:num>
  <w:num w:numId="64" w16cid:durableId="522791760">
    <w:abstractNumId w:val="88"/>
  </w:num>
  <w:num w:numId="65" w16cid:durableId="1841038353">
    <w:abstractNumId w:val="33"/>
  </w:num>
  <w:num w:numId="66" w16cid:durableId="280915240">
    <w:abstractNumId w:val="82"/>
  </w:num>
  <w:num w:numId="67" w16cid:durableId="864438113">
    <w:abstractNumId w:val="9"/>
  </w:num>
  <w:num w:numId="68" w16cid:durableId="1202938230">
    <w:abstractNumId w:val="30"/>
  </w:num>
  <w:num w:numId="69" w16cid:durableId="1215044117">
    <w:abstractNumId w:val="64"/>
  </w:num>
  <w:num w:numId="70" w16cid:durableId="1403020071">
    <w:abstractNumId w:val="16"/>
  </w:num>
  <w:num w:numId="71" w16cid:durableId="97532098">
    <w:abstractNumId w:val="41"/>
  </w:num>
  <w:num w:numId="72" w16cid:durableId="1241253215">
    <w:abstractNumId w:val="67"/>
  </w:num>
  <w:num w:numId="73" w16cid:durableId="1507983850">
    <w:abstractNumId w:val="32"/>
  </w:num>
  <w:num w:numId="74" w16cid:durableId="562526756">
    <w:abstractNumId w:val="6"/>
  </w:num>
  <w:num w:numId="75" w16cid:durableId="1649555630">
    <w:abstractNumId w:val="50"/>
  </w:num>
  <w:num w:numId="76" w16cid:durableId="1006857266">
    <w:abstractNumId w:val="18"/>
  </w:num>
  <w:num w:numId="77" w16cid:durableId="2035567469">
    <w:abstractNumId w:val="85"/>
  </w:num>
  <w:num w:numId="78" w16cid:durableId="1667903525">
    <w:abstractNumId w:val="65"/>
  </w:num>
  <w:num w:numId="79" w16cid:durableId="233471793">
    <w:abstractNumId w:val="24"/>
  </w:num>
  <w:num w:numId="80" w16cid:durableId="1310868439">
    <w:abstractNumId w:val="58"/>
  </w:num>
  <w:num w:numId="81" w16cid:durableId="611283398">
    <w:abstractNumId w:val="45"/>
  </w:num>
  <w:num w:numId="82" w16cid:durableId="1678655160">
    <w:abstractNumId w:val="71"/>
  </w:num>
  <w:num w:numId="83" w16cid:durableId="1707753655">
    <w:abstractNumId w:val="59"/>
  </w:num>
  <w:num w:numId="84" w16cid:durableId="90243657">
    <w:abstractNumId w:val="11"/>
  </w:num>
  <w:num w:numId="85" w16cid:durableId="241183119">
    <w:abstractNumId w:val="11"/>
    <w:lvlOverride w:ilvl="1">
      <w:lvl w:ilvl="1">
        <w:numFmt w:val="lowerLetter"/>
        <w:lvlText w:val="%2."/>
        <w:lvlJc w:val="left"/>
      </w:lvl>
    </w:lvlOverride>
  </w:num>
  <w:num w:numId="86" w16cid:durableId="856306555">
    <w:abstractNumId w:val="11"/>
    <w:lvlOverride w:ilvl="1">
      <w:lvl w:ilvl="1">
        <w:numFmt w:val="lowerLetter"/>
        <w:lvlText w:val="%2."/>
        <w:lvlJc w:val="left"/>
      </w:lvl>
    </w:lvlOverride>
  </w:num>
  <w:num w:numId="87" w16cid:durableId="104616339">
    <w:abstractNumId w:val="4"/>
  </w:num>
  <w:num w:numId="88" w16cid:durableId="597175077">
    <w:abstractNumId w:val="26"/>
  </w:num>
  <w:num w:numId="89" w16cid:durableId="197939956">
    <w:abstractNumId w:val="63"/>
  </w:num>
  <w:num w:numId="90" w16cid:durableId="621693025">
    <w:abstractNumId w:val="74"/>
  </w:num>
  <w:num w:numId="91" w16cid:durableId="1701281627">
    <w:abstractNumId w:val="72"/>
  </w:num>
  <w:num w:numId="92" w16cid:durableId="472530376">
    <w:abstractNumId w:val="42"/>
  </w:num>
  <w:num w:numId="93" w16cid:durableId="1141268968">
    <w:abstractNumId w:val="7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53C"/>
    <w:rsid w:val="00010C72"/>
    <w:rsid w:val="00016C4E"/>
    <w:rsid w:val="00017B16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51D1"/>
    <w:rsid w:val="00080607"/>
    <w:rsid w:val="000806C9"/>
    <w:rsid w:val="00082DDA"/>
    <w:rsid w:val="00086423"/>
    <w:rsid w:val="000904F3"/>
    <w:rsid w:val="00090E3B"/>
    <w:rsid w:val="000921F3"/>
    <w:rsid w:val="00096498"/>
    <w:rsid w:val="000A7344"/>
    <w:rsid w:val="000B0280"/>
    <w:rsid w:val="000B0C85"/>
    <w:rsid w:val="000B368B"/>
    <w:rsid w:val="000B5891"/>
    <w:rsid w:val="000B6153"/>
    <w:rsid w:val="000B6D0F"/>
    <w:rsid w:val="000C0779"/>
    <w:rsid w:val="000C5159"/>
    <w:rsid w:val="000C5C39"/>
    <w:rsid w:val="000D2C0A"/>
    <w:rsid w:val="000E13B8"/>
    <w:rsid w:val="000E57FF"/>
    <w:rsid w:val="000F12CA"/>
    <w:rsid w:val="000F2684"/>
    <w:rsid w:val="000F7DC9"/>
    <w:rsid w:val="0011226C"/>
    <w:rsid w:val="00113BC9"/>
    <w:rsid w:val="00117AB0"/>
    <w:rsid w:val="00122665"/>
    <w:rsid w:val="00122766"/>
    <w:rsid w:val="00125EC3"/>
    <w:rsid w:val="00131316"/>
    <w:rsid w:val="001354A4"/>
    <w:rsid w:val="00135E9D"/>
    <w:rsid w:val="001379D8"/>
    <w:rsid w:val="00145FA5"/>
    <w:rsid w:val="0015702C"/>
    <w:rsid w:val="001601C0"/>
    <w:rsid w:val="001604A2"/>
    <w:rsid w:val="001638E4"/>
    <w:rsid w:val="00175356"/>
    <w:rsid w:val="001A102B"/>
    <w:rsid w:val="001A7B9C"/>
    <w:rsid w:val="001B3921"/>
    <w:rsid w:val="001B3F8C"/>
    <w:rsid w:val="001B4442"/>
    <w:rsid w:val="001B5F40"/>
    <w:rsid w:val="001B7F3D"/>
    <w:rsid w:val="001C0B7D"/>
    <w:rsid w:val="001C133B"/>
    <w:rsid w:val="001C283F"/>
    <w:rsid w:val="001D0306"/>
    <w:rsid w:val="001D1CB5"/>
    <w:rsid w:val="001D2274"/>
    <w:rsid w:val="001E1703"/>
    <w:rsid w:val="001E6442"/>
    <w:rsid w:val="00200C8D"/>
    <w:rsid w:val="002033DA"/>
    <w:rsid w:val="00203924"/>
    <w:rsid w:val="00211AF6"/>
    <w:rsid w:val="002151B1"/>
    <w:rsid w:val="0021693F"/>
    <w:rsid w:val="00220A87"/>
    <w:rsid w:val="00221EF8"/>
    <w:rsid w:val="00236856"/>
    <w:rsid w:val="00245CE6"/>
    <w:rsid w:val="00246C40"/>
    <w:rsid w:val="00250705"/>
    <w:rsid w:val="002600DB"/>
    <w:rsid w:val="00260199"/>
    <w:rsid w:val="002638A5"/>
    <w:rsid w:val="00265C70"/>
    <w:rsid w:val="002667BF"/>
    <w:rsid w:val="00270E8C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0FF2"/>
    <w:rsid w:val="002F197E"/>
    <w:rsid w:val="002F3042"/>
    <w:rsid w:val="002F46A5"/>
    <w:rsid w:val="002F6B72"/>
    <w:rsid w:val="002F7636"/>
    <w:rsid w:val="00302937"/>
    <w:rsid w:val="00303712"/>
    <w:rsid w:val="003040CE"/>
    <w:rsid w:val="003118D9"/>
    <w:rsid w:val="00311F95"/>
    <w:rsid w:val="003120BA"/>
    <w:rsid w:val="00312313"/>
    <w:rsid w:val="003163F4"/>
    <w:rsid w:val="00317E3D"/>
    <w:rsid w:val="00321411"/>
    <w:rsid w:val="0032266F"/>
    <w:rsid w:val="00323DB1"/>
    <w:rsid w:val="003246A4"/>
    <w:rsid w:val="00325A20"/>
    <w:rsid w:val="00326D2B"/>
    <w:rsid w:val="003275ED"/>
    <w:rsid w:val="00327A67"/>
    <w:rsid w:val="00333F7F"/>
    <w:rsid w:val="003364A1"/>
    <w:rsid w:val="003414CF"/>
    <w:rsid w:val="00355B87"/>
    <w:rsid w:val="0036430A"/>
    <w:rsid w:val="0036578B"/>
    <w:rsid w:val="00366C82"/>
    <w:rsid w:val="00377078"/>
    <w:rsid w:val="00381734"/>
    <w:rsid w:val="00383CFD"/>
    <w:rsid w:val="00385D68"/>
    <w:rsid w:val="00386451"/>
    <w:rsid w:val="00386DD4"/>
    <w:rsid w:val="003909F5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57F"/>
    <w:rsid w:val="003D0A01"/>
    <w:rsid w:val="003D3952"/>
    <w:rsid w:val="003D5947"/>
    <w:rsid w:val="003E0570"/>
    <w:rsid w:val="003E183E"/>
    <w:rsid w:val="003E6120"/>
    <w:rsid w:val="003E6B3F"/>
    <w:rsid w:val="003E6E94"/>
    <w:rsid w:val="003E6F39"/>
    <w:rsid w:val="003E719E"/>
    <w:rsid w:val="003F161E"/>
    <w:rsid w:val="003F2ABB"/>
    <w:rsid w:val="003F7A5A"/>
    <w:rsid w:val="004004BC"/>
    <w:rsid w:val="00402F7F"/>
    <w:rsid w:val="0040372A"/>
    <w:rsid w:val="00406E38"/>
    <w:rsid w:val="004101F4"/>
    <w:rsid w:val="004105F2"/>
    <w:rsid w:val="00412657"/>
    <w:rsid w:val="00414ECC"/>
    <w:rsid w:val="00417AF4"/>
    <w:rsid w:val="00417F4D"/>
    <w:rsid w:val="0042016E"/>
    <w:rsid w:val="00424CB3"/>
    <w:rsid w:val="00425767"/>
    <w:rsid w:val="004272B3"/>
    <w:rsid w:val="00431CE9"/>
    <w:rsid w:val="004335A1"/>
    <w:rsid w:val="0043501A"/>
    <w:rsid w:val="00441D33"/>
    <w:rsid w:val="004428A5"/>
    <w:rsid w:val="00454D51"/>
    <w:rsid w:val="004573EE"/>
    <w:rsid w:val="00467311"/>
    <w:rsid w:val="00473FC9"/>
    <w:rsid w:val="00474FAB"/>
    <w:rsid w:val="00482385"/>
    <w:rsid w:val="0048324E"/>
    <w:rsid w:val="004935B2"/>
    <w:rsid w:val="004953D0"/>
    <w:rsid w:val="00496CEA"/>
    <w:rsid w:val="004A2797"/>
    <w:rsid w:val="004A37BB"/>
    <w:rsid w:val="004B2FA3"/>
    <w:rsid w:val="004B732E"/>
    <w:rsid w:val="004C359E"/>
    <w:rsid w:val="004C7EE5"/>
    <w:rsid w:val="004D4022"/>
    <w:rsid w:val="004D52E4"/>
    <w:rsid w:val="004E3941"/>
    <w:rsid w:val="004E4084"/>
    <w:rsid w:val="004E7D69"/>
    <w:rsid w:val="004F40FC"/>
    <w:rsid w:val="005001D2"/>
    <w:rsid w:val="00501644"/>
    <w:rsid w:val="00503FF0"/>
    <w:rsid w:val="00506BCB"/>
    <w:rsid w:val="005079F1"/>
    <w:rsid w:val="00511AE4"/>
    <w:rsid w:val="00511B2B"/>
    <w:rsid w:val="00511D00"/>
    <w:rsid w:val="00512BD1"/>
    <w:rsid w:val="00514614"/>
    <w:rsid w:val="00521A4D"/>
    <w:rsid w:val="0052265C"/>
    <w:rsid w:val="0052492E"/>
    <w:rsid w:val="00525897"/>
    <w:rsid w:val="00530562"/>
    <w:rsid w:val="00532F0B"/>
    <w:rsid w:val="00540B21"/>
    <w:rsid w:val="005422A1"/>
    <w:rsid w:val="005453C2"/>
    <w:rsid w:val="0056238B"/>
    <w:rsid w:val="00565C41"/>
    <w:rsid w:val="00567D1E"/>
    <w:rsid w:val="00582A32"/>
    <w:rsid w:val="005834B6"/>
    <w:rsid w:val="005846D2"/>
    <w:rsid w:val="0058683F"/>
    <w:rsid w:val="005907C8"/>
    <w:rsid w:val="005A20E1"/>
    <w:rsid w:val="005A2112"/>
    <w:rsid w:val="005A45E1"/>
    <w:rsid w:val="005D422A"/>
    <w:rsid w:val="005E3725"/>
    <w:rsid w:val="005E5F3C"/>
    <w:rsid w:val="005E6DEE"/>
    <w:rsid w:val="005F6F9A"/>
    <w:rsid w:val="005F747D"/>
    <w:rsid w:val="005F7A49"/>
    <w:rsid w:val="006000F9"/>
    <w:rsid w:val="0060196C"/>
    <w:rsid w:val="00602CD1"/>
    <w:rsid w:val="0060519B"/>
    <w:rsid w:val="00615CBE"/>
    <w:rsid w:val="00617171"/>
    <w:rsid w:val="00617F80"/>
    <w:rsid w:val="00620937"/>
    <w:rsid w:val="006219FD"/>
    <w:rsid w:val="00623075"/>
    <w:rsid w:val="00624750"/>
    <w:rsid w:val="00624799"/>
    <w:rsid w:val="00635E33"/>
    <w:rsid w:val="006470A2"/>
    <w:rsid w:val="00651D76"/>
    <w:rsid w:val="0066143A"/>
    <w:rsid w:val="00662CAD"/>
    <w:rsid w:val="006651BA"/>
    <w:rsid w:val="006676CE"/>
    <w:rsid w:val="00681C05"/>
    <w:rsid w:val="00685982"/>
    <w:rsid w:val="006861A5"/>
    <w:rsid w:val="00686EA5"/>
    <w:rsid w:val="0068773B"/>
    <w:rsid w:val="006908EF"/>
    <w:rsid w:val="006910F2"/>
    <w:rsid w:val="00691B92"/>
    <w:rsid w:val="006921C7"/>
    <w:rsid w:val="00694F87"/>
    <w:rsid w:val="0069634C"/>
    <w:rsid w:val="006965FB"/>
    <w:rsid w:val="00696902"/>
    <w:rsid w:val="006972DE"/>
    <w:rsid w:val="006B0D46"/>
    <w:rsid w:val="006C0630"/>
    <w:rsid w:val="006C2073"/>
    <w:rsid w:val="006C359C"/>
    <w:rsid w:val="006C5A06"/>
    <w:rsid w:val="006C6945"/>
    <w:rsid w:val="006C7040"/>
    <w:rsid w:val="006D195A"/>
    <w:rsid w:val="006D5D2C"/>
    <w:rsid w:val="006D6136"/>
    <w:rsid w:val="006E152D"/>
    <w:rsid w:val="006E1E91"/>
    <w:rsid w:val="006E21D8"/>
    <w:rsid w:val="006F30A5"/>
    <w:rsid w:val="006F66CA"/>
    <w:rsid w:val="006F6F54"/>
    <w:rsid w:val="0070658A"/>
    <w:rsid w:val="007131A7"/>
    <w:rsid w:val="0071613B"/>
    <w:rsid w:val="00717B3A"/>
    <w:rsid w:val="007204D3"/>
    <w:rsid w:val="00723BB9"/>
    <w:rsid w:val="0072667C"/>
    <w:rsid w:val="0073201B"/>
    <w:rsid w:val="00735DB1"/>
    <w:rsid w:val="0074195E"/>
    <w:rsid w:val="007431A9"/>
    <w:rsid w:val="007508BA"/>
    <w:rsid w:val="00763D44"/>
    <w:rsid w:val="007729DF"/>
    <w:rsid w:val="00780A5D"/>
    <w:rsid w:val="007844F4"/>
    <w:rsid w:val="00784651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51D8"/>
    <w:rsid w:val="007D6FB9"/>
    <w:rsid w:val="007E4FDC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530A"/>
    <w:rsid w:val="00820C9C"/>
    <w:rsid w:val="00823CF7"/>
    <w:rsid w:val="0082592A"/>
    <w:rsid w:val="008308EC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577AA"/>
    <w:rsid w:val="00862F78"/>
    <w:rsid w:val="00872C33"/>
    <w:rsid w:val="008742F3"/>
    <w:rsid w:val="00880C42"/>
    <w:rsid w:val="00891FC2"/>
    <w:rsid w:val="00892EAE"/>
    <w:rsid w:val="00894B38"/>
    <w:rsid w:val="008A4C80"/>
    <w:rsid w:val="008B1320"/>
    <w:rsid w:val="008B5588"/>
    <w:rsid w:val="008C11F3"/>
    <w:rsid w:val="008C274D"/>
    <w:rsid w:val="008C59E8"/>
    <w:rsid w:val="008D133E"/>
    <w:rsid w:val="008D7844"/>
    <w:rsid w:val="008E14C9"/>
    <w:rsid w:val="008E4026"/>
    <w:rsid w:val="008F0BF3"/>
    <w:rsid w:val="008F1BD6"/>
    <w:rsid w:val="008F2371"/>
    <w:rsid w:val="008F4BF9"/>
    <w:rsid w:val="00903619"/>
    <w:rsid w:val="0090372D"/>
    <w:rsid w:val="0090432C"/>
    <w:rsid w:val="00905E29"/>
    <w:rsid w:val="00906114"/>
    <w:rsid w:val="00906C2F"/>
    <w:rsid w:val="00906C54"/>
    <w:rsid w:val="00907536"/>
    <w:rsid w:val="00907D61"/>
    <w:rsid w:val="00907ED9"/>
    <w:rsid w:val="0091094B"/>
    <w:rsid w:val="00910DE3"/>
    <w:rsid w:val="00911092"/>
    <w:rsid w:val="00911193"/>
    <w:rsid w:val="0091162F"/>
    <w:rsid w:val="00915CC0"/>
    <w:rsid w:val="00922CCA"/>
    <w:rsid w:val="00923505"/>
    <w:rsid w:val="009327AA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76A04"/>
    <w:rsid w:val="0098006A"/>
    <w:rsid w:val="0098295E"/>
    <w:rsid w:val="00986C28"/>
    <w:rsid w:val="00986F5B"/>
    <w:rsid w:val="009A4C0E"/>
    <w:rsid w:val="009B6EC7"/>
    <w:rsid w:val="009C5BD1"/>
    <w:rsid w:val="009C675D"/>
    <w:rsid w:val="009D2C47"/>
    <w:rsid w:val="009D2E52"/>
    <w:rsid w:val="009D35A6"/>
    <w:rsid w:val="009D40FD"/>
    <w:rsid w:val="009D555D"/>
    <w:rsid w:val="009D710D"/>
    <w:rsid w:val="009E17CF"/>
    <w:rsid w:val="009E32E3"/>
    <w:rsid w:val="009E4C33"/>
    <w:rsid w:val="009F131C"/>
    <w:rsid w:val="009F2452"/>
    <w:rsid w:val="009F421E"/>
    <w:rsid w:val="009F44ED"/>
    <w:rsid w:val="009F7A31"/>
    <w:rsid w:val="00A002D3"/>
    <w:rsid w:val="00A04A26"/>
    <w:rsid w:val="00A0643F"/>
    <w:rsid w:val="00A06601"/>
    <w:rsid w:val="00A110E3"/>
    <w:rsid w:val="00A114F7"/>
    <w:rsid w:val="00A156DC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943"/>
    <w:rsid w:val="00A5546A"/>
    <w:rsid w:val="00A56360"/>
    <w:rsid w:val="00A64208"/>
    <w:rsid w:val="00A65BE9"/>
    <w:rsid w:val="00A7138A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A2A96"/>
    <w:rsid w:val="00AB074F"/>
    <w:rsid w:val="00AB782D"/>
    <w:rsid w:val="00AC0C81"/>
    <w:rsid w:val="00AC5470"/>
    <w:rsid w:val="00AC59DC"/>
    <w:rsid w:val="00AC6593"/>
    <w:rsid w:val="00AC70EB"/>
    <w:rsid w:val="00AD1FC3"/>
    <w:rsid w:val="00AD5E08"/>
    <w:rsid w:val="00AF0D3E"/>
    <w:rsid w:val="00AF1D01"/>
    <w:rsid w:val="00AF32FE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044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4D4E"/>
    <w:rsid w:val="00B85A62"/>
    <w:rsid w:val="00B868A0"/>
    <w:rsid w:val="00B86DBA"/>
    <w:rsid w:val="00B909E9"/>
    <w:rsid w:val="00B91413"/>
    <w:rsid w:val="00B9665F"/>
    <w:rsid w:val="00BA24C0"/>
    <w:rsid w:val="00BB6042"/>
    <w:rsid w:val="00BB667E"/>
    <w:rsid w:val="00BC2EE4"/>
    <w:rsid w:val="00BC33E5"/>
    <w:rsid w:val="00BC3473"/>
    <w:rsid w:val="00BC34BA"/>
    <w:rsid w:val="00BC73F0"/>
    <w:rsid w:val="00BC7992"/>
    <w:rsid w:val="00BD1C54"/>
    <w:rsid w:val="00BD27E1"/>
    <w:rsid w:val="00BD2A90"/>
    <w:rsid w:val="00BD312C"/>
    <w:rsid w:val="00BE29DC"/>
    <w:rsid w:val="00BE2A47"/>
    <w:rsid w:val="00BE6860"/>
    <w:rsid w:val="00BE7211"/>
    <w:rsid w:val="00BE79E8"/>
    <w:rsid w:val="00BF0518"/>
    <w:rsid w:val="00BF324B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6CB4"/>
    <w:rsid w:val="00C27558"/>
    <w:rsid w:val="00C32DBF"/>
    <w:rsid w:val="00C34653"/>
    <w:rsid w:val="00C3563B"/>
    <w:rsid w:val="00C42CA4"/>
    <w:rsid w:val="00C44231"/>
    <w:rsid w:val="00C47DBE"/>
    <w:rsid w:val="00C517CB"/>
    <w:rsid w:val="00C606FE"/>
    <w:rsid w:val="00C65061"/>
    <w:rsid w:val="00C656A0"/>
    <w:rsid w:val="00C671EA"/>
    <w:rsid w:val="00C76691"/>
    <w:rsid w:val="00C80985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5A7E"/>
    <w:rsid w:val="00CB67D8"/>
    <w:rsid w:val="00CB78F2"/>
    <w:rsid w:val="00CC2F30"/>
    <w:rsid w:val="00CD02D8"/>
    <w:rsid w:val="00CD7D33"/>
    <w:rsid w:val="00CE24A2"/>
    <w:rsid w:val="00CE2BDB"/>
    <w:rsid w:val="00CE3F71"/>
    <w:rsid w:val="00CE573F"/>
    <w:rsid w:val="00CE7837"/>
    <w:rsid w:val="00CE7886"/>
    <w:rsid w:val="00CF1354"/>
    <w:rsid w:val="00CF1B98"/>
    <w:rsid w:val="00D02371"/>
    <w:rsid w:val="00D07D29"/>
    <w:rsid w:val="00D11F73"/>
    <w:rsid w:val="00D12DAA"/>
    <w:rsid w:val="00D1700B"/>
    <w:rsid w:val="00D209D1"/>
    <w:rsid w:val="00D22594"/>
    <w:rsid w:val="00D22AD3"/>
    <w:rsid w:val="00D40102"/>
    <w:rsid w:val="00D4116C"/>
    <w:rsid w:val="00D4269C"/>
    <w:rsid w:val="00D63AEB"/>
    <w:rsid w:val="00D64789"/>
    <w:rsid w:val="00D67253"/>
    <w:rsid w:val="00D76515"/>
    <w:rsid w:val="00D825E8"/>
    <w:rsid w:val="00D843A0"/>
    <w:rsid w:val="00D85745"/>
    <w:rsid w:val="00D86870"/>
    <w:rsid w:val="00D9398B"/>
    <w:rsid w:val="00DA5908"/>
    <w:rsid w:val="00DC364C"/>
    <w:rsid w:val="00DC4471"/>
    <w:rsid w:val="00DC45F2"/>
    <w:rsid w:val="00DD3C68"/>
    <w:rsid w:val="00DD4CAF"/>
    <w:rsid w:val="00DE121C"/>
    <w:rsid w:val="00DE1ACC"/>
    <w:rsid w:val="00DE1AEF"/>
    <w:rsid w:val="00DF189B"/>
    <w:rsid w:val="00DF53AD"/>
    <w:rsid w:val="00DF53B9"/>
    <w:rsid w:val="00DF5C55"/>
    <w:rsid w:val="00DF7A47"/>
    <w:rsid w:val="00E01025"/>
    <w:rsid w:val="00E03A96"/>
    <w:rsid w:val="00E10B0C"/>
    <w:rsid w:val="00E120D9"/>
    <w:rsid w:val="00E170FC"/>
    <w:rsid w:val="00E2262E"/>
    <w:rsid w:val="00E262BC"/>
    <w:rsid w:val="00E362B1"/>
    <w:rsid w:val="00E46FB5"/>
    <w:rsid w:val="00E47679"/>
    <w:rsid w:val="00E50895"/>
    <w:rsid w:val="00E50DCF"/>
    <w:rsid w:val="00E53AC5"/>
    <w:rsid w:val="00E55DB0"/>
    <w:rsid w:val="00E56859"/>
    <w:rsid w:val="00E57033"/>
    <w:rsid w:val="00E673BB"/>
    <w:rsid w:val="00E71B4C"/>
    <w:rsid w:val="00E92E3A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3AF0"/>
    <w:rsid w:val="00EC4169"/>
    <w:rsid w:val="00EC43D8"/>
    <w:rsid w:val="00EC5D2D"/>
    <w:rsid w:val="00ED3172"/>
    <w:rsid w:val="00ED766B"/>
    <w:rsid w:val="00EE618E"/>
    <w:rsid w:val="00EE7206"/>
    <w:rsid w:val="00EE78BC"/>
    <w:rsid w:val="00EF2415"/>
    <w:rsid w:val="00EF5F30"/>
    <w:rsid w:val="00EF6AF1"/>
    <w:rsid w:val="00F0407A"/>
    <w:rsid w:val="00F15231"/>
    <w:rsid w:val="00F17459"/>
    <w:rsid w:val="00F20479"/>
    <w:rsid w:val="00F2189D"/>
    <w:rsid w:val="00F3405A"/>
    <w:rsid w:val="00F34719"/>
    <w:rsid w:val="00F41D8C"/>
    <w:rsid w:val="00F43B04"/>
    <w:rsid w:val="00F45F35"/>
    <w:rsid w:val="00F615BF"/>
    <w:rsid w:val="00F62A91"/>
    <w:rsid w:val="00F62F59"/>
    <w:rsid w:val="00F63918"/>
    <w:rsid w:val="00F63E14"/>
    <w:rsid w:val="00F66247"/>
    <w:rsid w:val="00F678FC"/>
    <w:rsid w:val="00F704CD"/>
    <w:rsid w:val="00F71435"/>
    <w:rsid w:val="00F72A9C"/>
    <w:rsid w:val="00F80F7D"/>
    <w:rsid w:val="00F874F6"/>
    <w:rsid w:val="00F923F7"/>
    <w:rsid w:val="00F93BA9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062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3B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Strong"/>
    <w:basedOn w:val="a0"/>
    <w:uiPriority w:val="22"/>
    <w:qFormat/>
    <w:rsid w:val="00D825E8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AC6593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963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69634C"/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51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6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18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0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3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99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7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1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5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76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4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62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275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019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40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3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069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8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91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6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88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35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955</TotalTime>
  <Pages>3</Pages>
  <Words>2524</Words>
  <Characters>1440</Characters>
  <Application>Microsoft Office Word</Application>
  <DocSecurity>0</DocSecurity>
  <Lines>12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Микола Трофімчук</cp:lastModifiedBy>
  <cp:revision>95</cp:revision>
  <cp:lastPrinted>2025-10-08T16:36:00Z</cp:lastPrinted>
  <dcterms:created xsi:type="dcterms:W3CDTF">2018-06-18T19:06:00Z</dcterms:created>
  <dcterms:modified xsi:type="dcterms:W3CDTF">2025-10-08T16:36:00Z</dcterms:modified>
</cp:coreProperties>
</file>